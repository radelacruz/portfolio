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492"/>
        <w:gridCol w:w="6595"/>
      </w:tblGrid>
      <w:tr w:rsidR="001B2ABD" w:rsidRPr="007041A9" w:rsidTr="003720D6">
        <w:trPr>
          <w:trHeight w:val="2605"/>
        </w:trPr>
        <w:tc>
          <w:tcPr>
            <w:tcW w:w="3828" w:type="dxa"/>
            <w:vAlign w:val="bottom"/>
          </w:tcPr>
          <w:p w:rsidR="001B2ABD" w:rsidRPr="007041A9" w:rsidRDefault="001B2ABD" w:rsidP="007041A9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92512" w:rsidRPr="007041A9" w:rsidRDefault="00992512" w:rsidP="00992512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ABOUT ME</w:t>
            </w:r>
          </w:p>
          <w:p w:rsidR="003C7FA0" w:rsidRPr="007041A9" w:rsidRDefault="003C7FA0" w:rsidP="003C7FA0">
            <w:pPr>
              <w:pStyle w:val="ProfileTex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I have always been told that I looked serious or snobby kind of person.  But in reality, my personality is so opposite. My best friend told me that I’m a funny, sweet and thoughtful person. I can say that I am someone who likes new challenges and continuous learning. It might be hard but the output is always so fulfilling, especially when I see improvements in every work I do.</w:t>
            </w:r>
          </w:p>
        </w:tc>
        <w:tc>
          <w:tcPr>
            <w:tcW w:w="492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  <w:vAlign w:val="bottom"/>
          </w:tcPr>
          <w:p w:rsidR="003C7FA0" w:rsidRPr="007041A9" w:rsidRDefault="003C7FA0" w:rsidP="003C7FA0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DELA CRUZ,</w:t>
            </w:r>
          </w:p>
          <w:p w:rsidR="001B2ABD" w:rsidRPr="007041A9" w:rsidRDefault="003C7FA0" w:rsidP="001B2ABD">
            <w:pPr>
              <w:pStyle w:val="Title"/>
              <w:rPr>
                <w:rFonts w:ascii="Arial" w:hAnsi="Arial" w:cs="Arial"/>
                <w:sz w:val="80"/>
                <w:szCs w:val="80"/>
              </w:rPr>
            </w:pPr>
            <w:r w:rsidRPr="007041A9">
              <w:rPr>
                <w:rFonts w:ascii="Arial" w:hAnsi="Arial" w:cs="Arial"/>
                <w:sz w:val="80"/>
                <w:szCs w:val="80"/>
              </w:rPr>
              <w:t>RAZELLE ANN</w:t>
            </w:r>
          </w:p>
          <w:p w:rsidR="001B2ABD" w:rsidRPr="002C5E19" w:rsidRDefault="003C7FA0" w:rsidP="002C5E19">
            <w:pPr>
              <w:rPr>
                <w:rFonts w:ascii="Arial" w:hAnsi="Arial" w:cs="Arial"/>
                <w:sz w:val="40"/>
                <w:szCs w:val="40"/>
              </w:rPr>
            </w:pPr>
            <w:r w:rsidRPr="002C5E19">
              <w:rPr>
                <w:rFonts w:ascii="Arial" w:hAnsi="Arial" w:cs="Arial"/>
                <w:w w:val="51"/>
                <w:sz w:val="40"/>
                <w:szCs w:val="40"/>
              </w:rPr>
              <w:t>JUNIOR FULL-STACK WEB DEVELOPE</w:t>
            </w:r>
            <w:r w:rsidRPr="002C5E19">
              <w:rPr>
                <w:rFonts w:ascii="Arial" w:hAnsi="Arial" w:cs="Arial"/>
                <w:spacing w:val="22"/>
                <w:w w:val="51"/>
                <w:sz w:val="40"/>
                <w:szCs w:val="40"/>
              </w:rPr>
              <w:t>R</w:t>
            </w:r>
          </w:p>
        </w:tc>
      </w:tr>
      <w:tr w:rsidR="001B2ABD" w:rsidRPr="007041A9" w:rsidTr="003720D6">
        <w:tc>
          <w:tcPr>
            <w:tcW w:w="3828" w:type="dxa"/>
          </w:tcPr>
          <w:p w:rsidR="00014B7A" w:rsidRPr="007041A9" w:rsidRDefault="00014B7A" w:rsidP="00014B7A">
            <w:pPr>
              <w:tabs>
                <w:tab w:val="left" w:pos="99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4B7A" w:rsidRPr="00CB4085" w:rsidRDefault="00CB4085" w:rsidP="00014B7A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</w:t>
            </w:r>
          </w:p>
          <w:sdt>
            <w:sdtPr>
              <w:rPr>
                <w:rFonts w:ascii="Arial" w:hAnsi="Arial" w:cs="Arial"/>
                <w:sz w:val="20"/>
                <w:szCs w:val="20"/>
              </w:rPr>
              <w:id w:val="1111563247"/>
              <w:placeholder>
                <w:docPart w:val="281A5311430D4B4A9743E61E0EB45D49"/>
              </w:placeholder>
              <w:temporary/>
              <w:showingPlcHdr/>
              <w15:appearance w15:val="hidden"/>
            </w:sdtPr>
            <w:sdtEndPr/>
            <w:sdtContent>
              <w:p w:rsidR="00014B7A" w:rsidRPr="007041A9" w:rsidRDefault="00014B7A" w:rsidP="00014B7A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7041A9">
                  <w:rPr>
                    <w:rFonts w:ascii="Arial" w:hAnsi="Arial" w:cs="Arial"/>
                    <w:sz w:val="20"/>
                    <w:szCs w:val="20"/>
                  </w:rPr>
                  <w:t>PHONE:</w:t>
                </w:r>
              </w:p>
            </w:sdtContent>
          </w:sdt>
          <w:p w:rsidR="00014B7A" w:rsidRPr="007041A9" w:rsidRDefault="00014B7A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(+63)917-808-1317</w:t>
            </w:r>
          </w:p>
          <w:p w:rsidR="00014B7A" w:rsidRPr="007041A9" w:rsidRDefault="00014B7A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67859272"/>
              <w:placeholder>
                <w:docPart w:val="4773B937EC56417EA78D2A6E786EC6BF"/>
              </w:placeholder>
              <w:temporary/>
              <w:showingPlcHdr/>
              <w15:appearance w15:val="hidden"/>
            </w:sdtPr>
            <w:sdtEndPr/>
            <w:sdtContent>
              <w:p w:rsidR="00014B7A" w:rsidRPr="007041A9" w:rsidRDefault="00014B7A" w:rsidP="00014B7A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7041A9">
                  <w:rPr>
                    <w:rFonts w:ascii="Arial" w:hAnsi="Arial" w:cs="Arial"/>
                    <w:sz w:val="20"/>
                    <w:szCs w:val="20"/>
                  </w:rPr>
                  <w:t>WEBSITE:</w:t>
                </w:r>
              </w:p>
            </w:sdtContent>
          </w:sdt>
          <w:p w:rsidR="00014B7A" w:rsidRPr="007041A9" w:rsidRDefault="00DD344A" w:rsidP="00014B7A">
            <w:pPr>
              <w:pStyle w:val="ContactDetails"/>
              <w:rPr>
                <w:rFonts w:ascii="Arial" w:hAnsi="Arial" w:cs="Arial"/>
                <w:sz w:val="20"/>
                <w:szCs w:val="20"/>
              </w:rPr>
            </w:pPr>
            <w:hyperlink r:id="rId10">
              <w:r w:rsidR="00014B7A" w:rsidRPr="007041A9">
                <w:rPr>
                  <w:rStyle w:val="InternetLink"/>
                  <w:rFonts w:ascii="Arial" w:eastAsia="Meiryo" w:hAnsi="Arial" w:cs="Arial"/>
                  <w:color w:val="000000"/>
                  <w:sz w:val="20"/>
                  <w:szCs w:val="20"/>
                </w:rPr>
                <w:t>https://radelacruz.github.io/portfolio/</w:t>
              </w:r>
            </w:hyperlink>
          </w:p>
          <w:p w:rsidR="00014B7A" w:rsidRPr="007041A9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sz w:val="20"/>
                <w:szCs w:val="20"/>
              </w:rPr>
              <w:id w:val="-240260293"/>
              <w:placeholder>
                <w:docPart w:val="1CC286612B094142944B65F0C4B64A0D"/>
              </w:placeholder>
              <w:temporary/>
              <w:showingPlcHdr/>
              <w15:appearance w15:val="hidden"/>
            </w:sdtPr>
            <w:sdtEndPr/>
            <w:sdtContent>
              <w:p w:rsidR="00014B7A" w:rsidRPr="007041A9" w:rsidRDefault="00014B7A" w:rsidP="00014B7A">
                <w:pPr>
                  <w:pStyle w:val="ContactDetails"/>
                  <w:rPr>
                    <w:rFonts w:ascii="Arial" w:hAnsi="Arial" w:cs="Arial"/>
                    <w:sz w:val="20"/>
                    <w:szCs w:val="20"/>
                  </w:rPr>
                </w:pPr>
                <w:r w:rsidRPr="007041A9">
                  <w:rPr>
                    <w:rFonts w:ascii="Arial" w:hAnsi="Arial" w:cs="Arial"/>
                    <w:sz w:val="20"/>
                    <w:szCs w:val="20"/>
                  </w:rPr>
                  <w:t>EMAIL:</w:t>
                </w:r>
              </w:p>
            </w:sdtContent>
          </w:sdt>
          <w:p w:rsidR="00014B7A" w:rsidRPr="007041A9" w:rsidRDefault="00DD344A" w:rsidP="00014B7A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014B7A" w:rsidRPr="007041A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razelleanndelacruz@gmail.com</w:t>
              </w:r>
            </w:hyperlink>
          </w:p>
          <w:p w:rsidR="00014B7A" w:rsidRPr="007041A9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</w:p>
          <w:p w:rsidR="00014B7A" w:rsidRPr="007041A9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ADDRESS:</w:t>
            </w:r>
          </w:p>
          <w:p w:rsidR="007041A9" w:rsidRPr="007041A9" w:rsidRDefault="00014B7A" w:rsidP="00014B7A">
            <w:p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 xml:space="preserve">San Rafael, </w:t>
            </w:r>
            <w:proofErr w:type="spellStart"/>
            <w:r w:rsidRPr="007041A9">
              <w:rPr>
                <w:rFonts w:ascii="Arial" w:hAnsi="Arial" w:cs="Arial"/>
                <w:sz w:val="20"/>
                <w:szCs w:val="20"/>
              </w:rPr>
              <w:t>Bulacan</w:t>
            </w:r>
            <w:proofErr w:type="spellEnd"/>
            <w:r w:rsidRPr="007041A9">
              <w:rPr>
                <w:rFonts w:ascii="Arial" w:hAnsi="Arial" w:cs="Arial"/>
                <w:sz w:val="20"/>
                <w:szCs w:val="20"/>
              </w:rPr>
              <w:t>, Philippines</w:t>
            </w:r>
          </w:p>
          <w:p w:rsidR="007041A9" w:rsidRPr="007041A9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HARD SKILLS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Frontend: HTML, CSS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Databases: MySQL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Scripting Languages: PHP, JavaScript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 xml:space="preserve">Version Control System: SVN, </w:t>
            </w:r>
            <w:proofErr w:type="spellStart"/>
            <w:r w:rsidRPr="007041A9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7041A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7041A9">
              <w:rPr>
                <w:rFonts w:ascii="Arial" w:hAnsi="Arial" w:cs="Arial"/>
                <w:sz w:val="20"/>
                <w:szCs w:val="20"/>
              </w:rPr>
              <w:t>Gitlab</w:t>
            </w:r>
            <w:proofErr w:type="spellEnd"/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SDLC Phases: Development, Test, Deploy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Unit Testing of Embedded Software (C/C++)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>Model Based Design Testing</w:t>
            </w:r>
          </w:p>
          <w:p w:rsidR="007041A9" w:rsidRPr="007041A9" w:rsidRDefault="007041A9" w:rsidP="0081274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041A9">
              <w:rPr>
                <w:rFonts w:ascii="Arial" w:hAnsi="Arial" w:cs="Arial"/>
                <w:sz w:val="20"/>
                <w:szCs w:val="20"/>
              </w:rPr>
              <w:t xml:space="preserve">Coverage Master </w:t>
            </w:r>
            <w:proofErr w:type="spellStart"/>
            <w:r w:rsidRPr="007041A9">
              <w:rPr>
                <w:rFonts w:ascii="Arial" w:hAnsi="Arial" w:cs="Arial"/>
                <w:sz w:val="20"/>
                <w:szCs w:val="20"/>
              </w:rPr>
              <w:t>WinAMS</w:t>
            </w:r>
            <w:proofErr w:type="spellEnd"/>
          </w:p>
          <w:p w:rsidR="007041A9" w:rsidRPr="007041A9" w:rsidRDefault="007041A9" w:rsidP="007041A9">
            <w:pPr>
              <w:pStyle w:val="Heading2"/>
              <w:rPr>
                <w:rFonts w:ascii="Arial" w:eastAsiaTheme="minorEastAsia" w:hAnsi="Arial" w:cs="Arial"/>
                <w:b w:val="0"/>
                <w:bCs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</w:t>
            </w:r>
            <w:r w:rsidRPr="007041A9">
              <w:rPr>
                <w:rFonts w:ascii="Arial" w:hAnsi="Arial" w:cs="Arial"/>
                <w:sz w:val="20"/>
                <w:szCs w:val="20"/>
              </w:rPr>
              <w:t xml:space="preserve"> SKILLS</w:t>
            </w:r>
          </w:p>
          <w:p w:rsidR="007041A9" w:rsidRPr="0098159C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159C">
              <w:rPr>
                <w:rFonts w:ascii="Arial" w:hAnsi="Arial" w:cs="Arial"/>
                <w:sz w:val="20"/>
                <w:szCs w:val="20"/>
              </w:rPr>
              <w:t>Black Box Testing</w:t>
            </w:r>
          </w:p>
          <w:p w:rsidR="007041A9" w:rsidRPr="0098159C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159C">
              <w:rPr>
                <w:rFonts w:ascii="Arial" w:hAnsi="Arial" w:cs="Arial"/>
                <w:sz w:val="20"/>
                <w:szCs w:val="20"/>
              </w:rPr>
              <w:t>Quality Control Circle</w:t>
            </w:r>
          </w:p>
          <w:p w:rsidR="007041A9" w:rsidRPr="0098159C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159C">
              <w:rPr>
                <w:rFonts w:ascii="Arial" w:hAnsi="Arial" w:cs="Arial"/>
                <w:sz w:val="20"/>
                <w:szCs w:val="20"/>
              </w:rPr>
              <w:t>Project Management, Project Leader</w:t>
            </w:r>
          </w:p>
          <w:p w:rsidR="007041A9" w:rsidRPr="0098159C" w:rsidRDefault="007041A9" w:rsidP="008D531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159C">
              <w:rPr>
                <w:rFonts w:ascii="Arial" w:hAnsi="Arial" w:cs="Arial"/>
                <w:sz w:val="20"/>
                <w:szCs w:val="20"/>
              </w:rPr>
              <w:t>Group Leader: (group of three)</w:t>
            </w:r>
          </w:p>
          <w:p w:rsidR="007041A9" w:rsidRPr="0036190A" w:rsidRDefault="007041A9" w:rsidP="00014B7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8159C">
              <w:rPr>
                <w:rFonts w:ascii="Arial" w:hAnsi="Arial" w:cs="Arial"/>
                <w:sz w:val="20"/>
                <w:szCs w:val="20"/>
              </w:rPr>
              <w:t>Basic Japanese Language</w:t>
            </w:r>
          </w:p>
        </w:tc>
        <w:tc>
          <w:tcPr>
            <w:tcW w:w="492" w:type="dxa"/>
          </w:tcPr>
          <w:p w:rsidR="001B2ABD" w:rsidRPr="007041A9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595" w:type="dxa"/>
          </w:tcPr>
          <w:p w:rsidR="001B2ABD" w:rsidRPr="007041A9" w:rsidRDefault="00CB4085" w:rsidP="00036450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OBJECTIVE</w:t>
            </w:r>
          </w:p>
          <w:p w:rsidR="00036450" w:rsidRPr="007041A9" w:rsidRDefault="00CB4085" w:rsidP="00036450">
            <w:pPr>
              <w:rPr>
                <w:rFonts w:ascii="Arial" w:hAnsi="Arial" w:cs="Arial"/>
              </w:rPr>
            </w:pP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I worked as a Software QA Engineer for almost 7 years, and I would like to contribute to your organization as a full-stack web developer, leveraging my ability to develop E-commerce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36797B">
              <w:rPr>
                <w:rFonts w:ascii="Arial" w:eastAsia="Meiryo" w:hAnsi="Arial" w:cs="Arial"/>
                <w:color w:val="00000A"/>
                <w:sz w:val="20"/>
                <w:szCs w:val="20"/>
              </w:rPr>
              <w:t>web applications using readily available web frameworks. With my passion for learning, I will be able to take part in empowering your team with my newly found coding expertise.  I have experienced working in a high demanding environment with high expectation on project’s quality and productivity while continuously acknowledged as an outstanding employee.</w:t>
            </w:r>
          </w:p>
          <w:sdt>
            <w:sdtPr>
              <w:rPr>
                <w:rFonts w:ascii="Arial" w:hAnsi="Arial" w:cs="Arial"/>
              </w:rPr>
              <w:id w:val="1001553383"/>
              <w:placeholder>
                <w:docPart w:val="7C1DEF24E7324A0AB5E6C2D5E5EBA886"/>
              </w:placeholder>
              <w:temporary/>
              <w:showingPlcHdr/>
              <w15:appearance w15:val="hidden"/>
            </w:sdtPr>
            <w:sdtEndPr/>
            <w:sdtContent>
              <w:p w:rsidR="00036450" w:rsidRPr="007041A9" w:rsidRDefault="00036450" w:rsidP="00036450">
                <w:pPr>
                  <w:pStyle w:val="Heading2"/>
                  <w:rPr>
                    <w:rFonts w:ascii="Arial" w:hAnsi="Arial" w:cs="Arial"/>
                  </w:rPr>
                </w:pPr>
                <w:r w:rsidRPr="007041A9">
                  <w:rPr>
                    <w:rFonts w:ascii="Arial" w:hAnsi="Arial" w:cs="Arial"/>
                  </w:rPr>
                  <w:t>WORK EXPERIENCE</w:t>
                </w:r>
              </w:p>
            </w:sdtContent>
          </w:sdt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DENSO TEN SOLUTIONS PHILIPPINES CORPORATION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i/>
                <w:sz w:val="20"/>
                <w:szCs w:val="20"/>
              </w:rPr>
              <w:t xml:space="preserve">    (Former Fujitsu Ten Solutions Philippines Inc.)  </w:t>
            </w:r>
            <w:r w:rsidRPr="000D14EE">
              <w:rPr>
                <w:rFonts w:ascii="Arial" w:hAnsi="Arial" w:cs="Arial"/>
                <w:sz w:val="20"/>
                <w:szCs w:val="20"/>
              </w:rPr>
              <w:t>January 2012 – August 2018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Software QA Engineer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sz w:val="20"/>
                <w:szCs w:val="20"/>
              </w:rPr>
              <w:t xml:space="preserve">     Using the Unit Inspection Standard Rule and coding rule, the engineers will make sure that the Electronic Control Unit (ECU) source code is error-free by creating test patterns to identify which part of the code has an error. </w:t>
            </w:r>
          </w:p>
          <w:p w:rsidR="002C5E19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Project Leader (March 2017 – March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Project leader will be the in charge of the over-all progress including the productivity and quality of the projects.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>Sub Group Leader (March 2016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sz w:val="20"/>
                <w:szCs w:val="20"/>
              </w:rPr>
              <w:t>The role of the sub group leader is to maximize the capability and skill of his/her members while guiding and teaching them skills.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sz w:val="20"/>
                <w:szCs w:val="20"/>
              </w:rPr>
              <w:t xml:space="preserve">Senior </w:t>
            </w: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Technical Reviewer (August 2014 – August 2018)</w:t>
            </w:r>
          </w:p>
          <w:p w:rsidR="002C5E19" w:rsidRPr="000D14EE" w:rsidRDefault="000D14EE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</w:t>
            </w:r>
            <w:r w:rsidR="002C5E19" w:rsidRPr="000D14EE">
              <w:rPr>
                <w:rFonts w:ascii="Arial" w:hAnsi="Arial" w:cs="Arial"/>
                <w:color w:val="00000A"/>
                <w:sz w:val="20"/>
                <w:szCs w:val="20"/>
              </w:rPr>
              <w:t>Ensure project's quality by reviewing the Person in Charge (PIC)'s output and ensure that all items are correctly inspected.</w:t>
            </w:r>
          </w:p>
          <w:p w:rsidR="002C5E19" w:rsidRPr="000D14EE" w:rsidRDefault="002C5E19" w:rsidP="000D14E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D14EE">
              <w:rPr>
                <w:rFonts w:ascii="Arial" w:hAnsi="Arial" w:cs="Arial"/>
                <w:b/>
                <w:color w:val="00000A"/>
                <w:sz w:val="20"/>
                <w:szCs w:val="20"/>
              </w:rPr>
              <w:t>Software Tester / Person in Charge (January 2012 – May 2017)</w:t>
            </w:r>
          </w:p>
          <w:p w:rsidR="004D3011" w:rsidRPr="000D14EE" w:rsidRDefault="002C5E19" w:rsidP="000D14EE">
            <w:pPr>
              <w:rPr>
                <w:rFonts w:ascii="Arial" w:hAnsi="Arial" w:cs="Arial"/>
                <w:sz w:val="20"/>
                <w:szCs w:val="20"/>
              </w:rPr>
            </w:pPr>
            <w:r w:rsidRPr="000D14EE">
              <w:rPr>
                <w:rFonts w:ascii="Arial" w:hAnsi="Arial" w:cs="Arial"/>
                <w:color w:val="00000A"/>
                <w:sz w:val="20"/>
                <w:szCs w:val="20"/>
              </w:rPr>
              <w:t xml:space="preserve">  -      Executes the Unit Testing.</w:t>
            </w:r>
          </w:p>
          <w:p w:rsidR="00036450" w:rsidRPr="0036190A" w:rsidRDefault="006C239D" w:rsidP="00036450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36190A">
              <w:rPr>
                <w:rFonts w:ascii="Arial" w:hAnsi="Arial" w:cs="Arial"/>
                <w:sz w:val="20"/>
                <w:szCs w:val="20"/>
              </w:rPr>
              <w:t>TRAININGS</w:t>
            </w:r>
            <w:r w:rsidR="00D04D93">
              <w:rPr>
                <w:rFonts w:ascii="Arial" w:hAnsi="Arial" w:cs="Arial"/>
                <w:sz w:val="20"/>
                <w:szCs w:val="20"/>
              </w:rPr>
              <w:t xml:space="preserve"> &amp; CERTIFICATIONS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69"/>
              <w:gridCol w:w="2976"/>
            </w:tblGrid>
            <w:tr w:rsidR="006460F2" w:rsidRPr="006460F2" w:rsidTr="003720D6">
              <w:trPr>
                <w:trHeight w:val="2150"/>
              </w:trPr>
              <w:tc>
                <w:tcPr>
                  <w:tcW w:w="3369" w:type="dxa"/>
                </w:tcPr>
                <w:p w:rsidR="00D04D93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60F2">
                    <w:rPr>
                      <w:rFonts w:ascii="Arial" w:hAnsi="Arial" w:cs="Arial"/>
                      <w:sz w:val="20"/>
                      <w:szCs w:val="20"/>
                    </w:rPr>
                    <w:t>TRAININGS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Tuitt</w:t>
                  </w:r>
                  <w:proofErr w:type="spellEnd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 Coding </w:t>
                  </w: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Bootcamp</w:t>
                  </w:r>
                  <w:proofErr w:type="spellEnd"/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Basic C/C++ Training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Basic </w:t>
                  </w: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Matlab</w:t>
                  </w:r>
                  <w:proofErr w:type="spellEnd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 Design Training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Quality Control Circle 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Project Leader Training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Coverage Master </w:t>
                  </w: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WinAMS</w:t>
                  </w:r>
                  <w:proofErr w:type="spellEnd"/>
                </w:p>
                <w:p w:rsidR="006460F2" w:rsidRPr="006460F2" w:rsidRDefault="006460F2" w:rsidP="006460F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Calibri" w:hAnsi="Calibri" w:cs="SimSun" w:hint="eastAsia"/>
                      <w:sz w:val="20"/>
                      <w:szCs w:val="20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Basic Japanese Language Training</w:t>
                  </w:r>
                </w:p>
              </w:tc>
              <w:tc>
                <w:tcPr>
                  <w:tcW w:w="2976" w:type="dxa"/>
                </w:tcPr>
                <w:p w:rsidR="00D04D93" w:rsidRDefault="006460F2" w:rsidP="006460F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60F2">
                    <w:rPr>
                      <w:rFonts w:ascii="Arial" w:hAnsi="Arial" w:cs="Arial"/>
                      <w:sz w:val="20"/>
                      <w:szCs w:val="20"/>
                    </w:rPr>
                    <w:t>CERTIFICATIONS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Certicate</w:t>
                  </w:r>
                  <w:proofErr w:type="spellEnd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 from </w:t>
                  </w:r>
                  <w:proofErr w:type="spellStart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tuitt</w:t>
                  </w:r>
                  <w:proofErr w:type="spellEnd"/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​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 xml:space="preserve">Best in Quality (Person in Charge) </w:t>
                  </w:r>
                </w:p>
                <w:p w:rsidR="006460F2" w:rsidRPr="00C131F2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Most Improved DR2 (Technical Reviewer)</w:t>
                  </w:r>
                </w:p>
                <w:p w:rsidR="006460F2" w:rsidRPr="006460F2" w:rsidRDefault="006460F2" w:rsidP="006460F2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libri" w:hAnsi="Calibri" w:cs="SimSun"/>
                      <w:sz w:val="20"/>
                      <w:szCs w:val="20"/>
                    </w:rPr>
                  </w:pPr>
                  <w:r w:rsidRPr="00C131F2">
                    <w:rPr>
                      <w:rFonts w:ascii="Arial" w:hAnsi="Arial" w:cs="Arial"/>
                      <w:sz w:val="18"/>
                      <w:szCs w:val="18"/>
                    </w:rPr>
                    <w:t>Best Reviewer (Technical Reviewer)</w:t>
                  </w:r>
                </w:p>
              </w:tc>
            </w:tr>
          </w:tbl>
          <w:p w:rsidR="00036450" w:rsidRPr="007041A9" w:rsidRDefault="00036450" w:rsidP="003720D6">
            <w:pPr>
              <w:pStyle w:val="ListParagraph"/>
              <w:ind w:left="420"/>
              <w:rPr>
                <w:rFonts w:ascii="Arial" w:hAnsi="Arial" w:cs="Arial" w:hint="eastAsia"/>
                <w:color w:val="FFFFFF" w:themeColor="background1"/>
              </w:rPr>
            </w:pPr>
          </w:p>
        </w:tc>
      </w:tr>
    </w:tbl>
    <w:p w:rsidR="0043117B" w:rsidRPr="007041A9" w:rsidRDefault="00DD344A" w:rsidP="000C45FF">
      <w:pPr>
        <w:tabs>
          <w:tab w:val="left" w:pos="990"/>
        </w:tabs>
        <w:rPr>
          <w:rFonts w:ascii="Arial" w:hAnsi="Arial" w:cs="Arial" w:hint="eastAsia"/>
        </w:rPr>
      </w:pPr>
      <w:bookmarkStart w:id="0" w:name="_GoBack"/>
      <w:bookmarkEnd w:id="0"/>
    </w:p>
    <w:sectPr w:rsidR="0043117B" w:rsidRPr="007041A9" w:rsidSect="00D04D93">
      <w:headerReference w:type="default" r:id="rId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44A" w:rsidRDefault="00DD344A" w:rsidP="000C45FF">
      <w:r>
        <w:separator/>
      </w:r>
    </w:p>
  </w:endnote>
  <w:endnote w:type="continuationSeparator" w:id="0">
    <w:p w:rsidR="00DD344A" w:rsidRDefault="00DD344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44A" w:rsidRDefault="00DD344A" w:rsidP="000C45FF">
      <w:r>
        <w:separator/>
      </w:r>
    </w:p>
  </w:footnote>
  <w:footnote w:type="continuationSeparator" w:id="0">
    <w:p w:rsidR="00DD344A" w:rsidRDefault="00DD344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margin">
            <wp:posOffset>-26670</wp:posOffset>
          </wp:positionH>
          <wp:positionV relativeFrom="margin">
            <wp:align>top</wp:align>
          </wp:positionV>
          <wp:extent cx="7259955" cy="9875777"/>
          <wp:effectExtent l="0" t="0" r="0" b="0"/>
          <wp:wrapNone/>
          <wp:docPr id="4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875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1CD"/>
    <w:multiLevelType w:val="multilevel"/>
    <w:tmpl w:val="0B6464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03A4"/>
    <w:multiLevelType w:val="multilevel"/>
    <w:tmpl w:val="D79AC7BC"/>
    <w:lvl w:ilvl="0">
      <w:start w:val="1"/>
      <w:numFmt w:val="bullet"/>
      <w:lvlText w:val="-"/>
      <w:lvlJc w:val="left"/>
      <w:pPr>
        <w:ind w:left="450" w:hanging="360"/>
      </w:pPr>
      <w:rPr>
        <w:rFonts w:ascii="Calibri" w:hAnsi="Calibri" w:cs="SimSun" w:hint="default"/>
        <w:b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EE0D54"/>
    <w:multiLevelType w:val="hybridMultilevel"/>
    <w:tmpl w:val="ED50C3C6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157EB5"/>
    <w:multiLevelType w:val="hybridMultilevel"/>
    <w:tmpl w:val="5C000560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314E1B"/>
    <w:multiLevelType w:val="hybridMultilevel"/>
    <w:tmpl w:val="6848002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0E0CFD"/>
    <w:multiLevelType w:val="hybridMultilevel"/>
    <w:tmpl w:val="F3247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C075BE"/>
    <w:multiLevelType w:val="hybridMultilevel"/>
    <w:tmpl w:val="858CB33A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B36F01"/>
    <w:multiLevelType w:val="hybridMultilevel"/>
    <w:tmpl w:val="7AC689C2"/>
    <w:lvl w:ilvl="0" w:tplc="4AC02A6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4A"/>
    <w:rsid w:val="00014B7A"/>
    <w:rsid w:val="00036450"/>
    <w:rsid w:val="00094499"/>
    <w:rsid w:val="000C45FF"/>
    <w:rsid w:val="000D14EE"/>
    <w:rsid w:val="000E3FD1"/>
    <w:rsid w:val="00112054"/>
    <w:rsid w:val="00145C36"/>
    <w:rsid w:val="001525E1"/>
    <w:rsid w:val="00180329"/>
    <w:rsid w:val="0019001F"/>
    <w:rsid w:val="001A74A5"/>
    <w:rsid w:val="001B2ABD"/>
    <w:rsid w:val="001E0391"/>
    <w:rsid w:val="001E1759"/>
    <w:rsid w:val="001F1ECC"/>
    <w:rsid w:val="0021414A"/>
    <w:rsid w:val="002400EB"/>
    <w:rsid w:val="00256CF7"/>
    <w:rsid w:val="00281FD5"/>
    <w:rsid w:val="002C5E19"/>
    <w:rsid w:val="0030481B"/>
    <w:rsid w:val="003156FC"/>
    <w:rsid w:val="003254B5"/>
    <w:rsid w:val="0036190A"/>
    <w:rsid w:val="0037121F"/>
    <w:rsid w:val="003720D6"/>
    <w:rsid w:val="00376E2F"/>
    <w:rsid w:val="003A6B7D"/>
    <w:rsid w:val="003B06CA"/>
    <w:rsid w:val="003C7FA0"/>
    <w:rsid w:val="004071FC"/>
    <w:rsid w:val="00445947"/>
    <w:rsid w:val="004813B3"/>
    <w:rsid w:val="00496591"/>
    <w:rsid w:val="004C63E4"/>
    <w:rsid w:val="004D3011"/>
    <w:rsid w:val="005262AC"/>
    <w:rsid w:val="00563A48"/>
    <w:rsid w:val="005C4CE1"/>
    <w:rsid w:val="005E39D5"/>
    <w:rsid w:val="00600670"/>
    <w:rsid w:val="0062123A"/>
    <w:rsid w:val="00630959"/>
    <w:rsid w:val="006460F2"/>
    <w:rsid w:val="00646E75"/>
    <w:rsid w:val="006771D0"/>
    <w:rsid w:val="006C239D"/>
    <w:rsid w:val="007041A9"/>
    <w:rsid w:val="00715FCB"/>
    <w:rsid w:val="00743101"/>
    <w:rsid w:val="00760F0B"/>
    <w:rsid w:val="007775E1"/>
    <w:rsid w:val="007867A0"/>
    <w:rsid w:val="007927F5"/>
    <w:rsid w:val="00802CA0"/>
    <w:rsid w:val="00812748"/>
    <w:rsid w:val="00850D4D"/>
    <w:rsid w:val="008D5313"/>
    <w:rsid w:val="009260CD"/>
    <w:rsid w:val="00952C25"/>
    <w:rsid w:val="0098159C"/>
    <w:rsid w:val="009824E8"/>
    <w:rsid w:val="00992512"/>
    <w:rsid w:val="00A2118D"/>
    <w:rsid w:val="00A81C3C"/>
    <w:rsid w:val="00A8398B"/>
    <w:rsid w:val="00AD76E2"/>
    <w:rsid w:val="00B20152"/>
    <w:rsid w:val="00B359E4"/>
    <w:rsid w:val="00B57D98"/>
    <w:rsid w:val="00B70850"/>
    <w:rsid w:val="00C066B6"/>
    <w:rsid w:val="00C131F2"/>
    <w:rsid w:val="00C37BA1"/>
    <w:rsid w:val="00C4674C"/>
    <w:rsid w:val="00C506CF"/>
    <w:rsid w:val="00C72BED"/>
    <w:rsid w:val="00C9578B"/>
    <w:rsid w:val="00CB0055"/>
    <w:rsid w:val="00CB4085"/>
    <w:rsid w:val="00D04D93"/>
    <w:rsid w:val="00D2522B"/>
    <w:rsid w:val="00D422DE"/>
    <w:rsid w:val="00D5459D"/>
    <w:rsid w:val="00DA1F4D"/>
    <w:rsid w:val="00DD172A"/>
    <w:rsid w:val="00DD344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FA63A0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rofileText">
    <w:name w:val="Profile Text"/>
    <w:basedOn w:val="Normal"/>
    <w:qFormat/>
    <w:rsid w:val="003C7FA0"/>
    <w:pPr>
      <w:ind w:right="360"/>
    </w:pPr>
    <w:rPr>
      <w:sz w:val="22"/>
      <w:szCs w:val="24"/>
    </w:rPr>
  </w:style>
  <w:style w:type="paragraph" w:customStyle="1" w:styleId="ContactDetails">
    <w:name w:val="Contact Details"/>
    <w:basedOn w:val="Normal"/>
    <w:qFormat/>
    <w:rsid w:val="00014B7A"/>
    <w:pPr>
      <w:ind w:right="360"/>
    </w:pPr>
    <w:rPr>
      <w:sz w:val="22"/>
      <w:szCs w:val="24"/>
    </w:rPr>
  </w:style>
  <w:style w:type="character" w:customStyle="1" w:styleId="InternetLink">
    <w:name w:val="Internet Link"/>
    <w:basedOn w:val="DefaultParagraphFont"/>
    <w:uiPriority w:val="99"/>
    <w:rsid w:val="00014B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1A9"/>
    <w:pPr>
      <w:ind w:left="720" w:right="360"/>
      <w:contextualSpacing/>
    </w:pPr>
    <w:rPr>
      <w:sz w:val="22"/>
      <w:szCs w:val="24"/>
    </w:rPr>
  </w:style>
  <w:style w:type="paragraph" w:styleId="NoSpacing">
    <w:name w:val="No Spacing"/>
    <w:basedOn w:val="Normal"/>
    <w:qFormat/>
    <w:rsid w:val="002C5E19"/>
    <w:pPr>
      <w:ind w:left="2160"/>
    </w:pPr>
    <w:rPr>
      <w:rFonts w:ascii="Calibri" w:eastAsia="MS Mincho" w:hAnsi="Calibri" w:cs="SimSun"/>
      <w:color w:val="5A5A5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zelleanndelacruz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radelacruz.github.io/portfol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z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1DEF24E7324A0AB5E6C2D5E5EB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64965-A131-4B31-B382-720C86A3EE68}"/>
      </w:docPartPr>
      <w:docPartBody>
        <w:p w:rsidR="00A73762" w:rsidRDefault="005F35C6">
          <w:pPr>
            <w:pStyle w:val="7C1DEF24E7324A0AB5E6C2D5E5EBA886"/>
          </w:pPr>
          <w:r w:rsidRPr="00036450">
            <w:t>WORK EXPERIENCE</w:t>
          </w:r>
        </w:p>
      </w:docPartBody>
    </w:docPart>
    <w:docPart>
      <w:docPartPr>
        <w:name w:val="281A5311430D4B4A9743E61E0EB45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94D2D-78C9-4444-9AC4-B694D08CD641}"/>
      </w:docPartPr>
      <w:docPartBody>
        <w:p w:rsidR="00D23405" w:rsidRDefault="00A73762" w:rsidP="00A73762">
          <w:pPr>
            <w:pStyle w:val="281A5311430D4B4A9743E61E0EB45D49"/>
          </w:pPr>
          <w:r w:rsidRPr="004D3011">
            <w:t>PHONE:</w:t>
          </w:r>
        </w:p>
      </w:docPartBody>
    </w:docPart>
    <w:docPart>
      <w:docPartPr>
        <w:name w:val="4773B937EC56417EA78D2A6E786EC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B4F95-5A59-499F-8A6F-F9634238B07B}"/>
      </w:docPartPr>
      <w:docPartBody>
        <w:p w:rsidR="00D23405" w:rsidRDefault="00A73762" w:rsidP="00A73762">
          <w:pPr>
            <w:pStyle w:val="4773B937EC56417EA78D2A6E786EC6BF"/>
          </w:pPr>
          <w:r w:rsidRPr="004D3011">
            <w:t>WEBSITE:</w:t>
          </w:r>
        </w:p>
      </w:docPartBody>
    </w:docPart>
    <w:docPart>
      <w:docPartPr>
        <w:name w:val="1CC286612B094142944B65F0C4B6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A262B-BA9E-4192-9C9C-1322FDFD0071}"/>
      </w:docPartPr>
      <w:docPartBody>
        <w:p w:rsidR="00D23405" w:rsidRDefault="00A73762" w:rsidP="00A73762">
          <w:pPr>
            <w:pStyle w:val="1CC286612B094142944B65F0C4B64A0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C6"/>
    <w:rsid w:val="00080920"/>
    <w:rsid w:val="005F35C6"/>
    <w:rsid w:val="00A73762"/>
    <w:rsid w:val="00D06EE4"/>
    <w:rsid w:val="00D2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qFormat/>
    <w:rsid w:val="00A73762"/>
    <w:pPr>
      <w:keepNext/>
      <w:keepLines/>
      <w:widowControl/>
      <w:pBdr>
        <w:bottom w:val="single" w:sz="8" w:space="1" w:color="5B9BD5" w:themeColor="accent1"/>
      </w:pBdr>
      <w:spacing w:before="200" w:line="276" w:lineRule="auto"/>
      <w:ind w:right="360"/>
      <w:jc w:val="left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26C39E64C403DBDF3C995F4136E4B">
    <w:name w:val="82226C39E64C403DBDF3C995F4136E4B"/>
    <w:pPr>
      <w:widowControl w:val="0"/>
      <w:jc w:val="both"/>
    </w:pPr>
  </w:style>
  <w:style w:type="paragraph" w:customStyle="1" w:styleId="ACFAEB194D3A4C06921226AFAD933307">
    <w:name w:val="ACFAEB194D3A4C06921226AFAD933307"/>
    <w:pPr>
      <w:widowControl w:val="0"/>
      <w:jc w:val="both"/>
    </w:pPr>
  </w:style>
  <w:style w:type="paragraph" w:customStyle="1" w:styleId="B059D2352A69454F8C31C51386D81619">
    <w:name w:val="B059D2352A69454F8C31C51386D81619"/>
    <w:pPr>
      <w:widowControl w:val="0"/>
      <w:jc w:val="both"/>
    </w:pPr>
  </w:style>
  <w:style w:type="paragraph" w:customStyle="1" w:styleId="3F01D76D626449B990CD553F6EB3387B">
    <w:name w:val="3F01D76D626449B990CD553F6EB3387B"/>
    <w:pPr>
      <w:widowControl w:val="0"/>
      <w:jc w:val="both"/>
    </w:pPr>
  </w:style>
  <w:style w:type="paragraph" w:customStyle="1" w:styleId="5D93F90FC0554DFDB5156158E3746DD4">
    <w:name w:val="5D93F90FC0554DFDB5156158E3746DD4"/>
    <w:pPr>
      <w:widowControl w:val="0"/>
      <w:jc w:val="both"/>
    </w:pPr>
  </w:style>
  <w:style w:type="paragraph" w:customStyle="1" w:styleId="E763625FE6B34E098B04C529CC176D48">
    <w:name w:val="E763625FE6B34E098B04C529CC176D48"/>
    <w:pPr>
      <w:widowControl w:val="0"/>
      <w:jc w:val="both"/>
    </w:pPr>
  </w:style>
  <w:style w:type="paragraph" w:customStyle="1" w:styleId="4B44BF15940C44858DD079290F68D5C3">
    <w:name w:val="4B44BF15940C44858DD079290F68D5C3"/>
    <w:pPr>
      <w:widowControl w:val="0"/>
      <w:jc w:val="both"/>
    </w:pPr>
  </w:style>
  <w:style w:type="paragraph" w:customStyle="1" w:styleId="0787B0D2C3C940F896AC744E7D94DDDE">
    <w:name w:val="0787B0D2C3C940F896AC744E7D94DDDE"/>
    <w:pPr>
      <w:widowControl w:val="0"/>
      <w:jc w:val="both"/>
    </w:pPr>
  </w:style>
  <w:style w:type="paragraph" w:customStyle="1" w:styleId="26677878D99C498C94339CDFA57A39D9">
    <w:name w:val="26677878D99C498C94339CDFA57A39D9"/>
    <w:pPr>
      <w:widowControl w:val="0"/>
      <w:jc w:val="both"/>
    </w:pPr>
  </w:style>
  <w:style w:type="paragraph" w:customStyle="1" w:styleId="1A44E16442A74FF9954F807DCCA8DF4B">
    <w:name w:val="1A44E16442A74FF9954F807DCCA8DF4B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07F51ADB7B44C14B82B94C60C3BF7CC">
    <w:name w:val="107F51ADB7B44C14B82B94C60C3BF7CC"/>
    <w:pPr>
      <w:widowControl w:val="0"/>
      <w:jc w:val="both"/>
    </w:pPr>
  </w:style>
  <w:style w:type="paragraph" w:customStyle="1" w:styleId="3AA9B020024049828E6C1C75B0C585BB">
    <w:name w:val="3AA9B020024049828E6C1C75B0C585BB"/>
    <w:pPr>
      <w:widowControl w:val="0"/>
      <w:jc w:val="both"/>
    </w:pPr>
  </w:style>
  <w:style w:type="paragraph" w:customStyle="1" w:styleId="0B4D486055BD49719F63A84ECDFE773A">
    <w:name w:val="0B4D486055BD49719F63A84ECDFE773A"/>
    <w:pPr>
      <w:widowControl w:val="0"/>
      <w:jc w:val="both"/>
    </w:pPr>
  </w:style>
  <w:style w:type="paragraph" w:customStyle="1" w:styleId="F89641BAE33049DE85CA44A5C41E8D88">
    <w:name w:val="F89641BAE33049DE85CA44A5C41E8D88"/>
    <w:pPr>
      <w:widowControl w:val="0"/>
      <w:jc w:val="both"/>
    </w:pPr>
  </w:style>
  <w:style w:type="paragraph" w:customStyle="1" w:styleId="411FE0D160DE45EABD36B03E65649476">
    <w:name w:val="411FE0D160DE45EABD36B03E65649476"/>
    <w:pPr>
      <w:widowControl w:val="0"/>
      <w:jc w:val="both"/>
    </w:pPr>
  </w:style>
  <w:style w:type="paragraph" w:customStyle="1" w:styleId="5BA243756A634CB88F9CF8E5027C545A">
    <w:name w:val="5BA243756A634CB88F9CF8E5027C545A"/>
    <w:pPr>
      <w:widowControl w:val="0"/>
      <w:jc w:val="both"/>
    </w:pPr>
  </w:style>
  <w:style w:type="paragraph" w:customStyle="1" w:styleId="DE1EBFDA55C64A479F653B04A146DC04">
    <w:name w:val="DE1EBFDA55C64A479F653B04A146DC04"/>
    <w:pPr>
      <w:widowControl w:val="0"/>
      <w:jc w:val="both"/>
    </w:pPr>
  </w:style>
  <w:style w:type="paragraph" w:customStyle="1" w:styleId="89C7D47FD9474B0CBBD33F38DA664718">
    <w:name w:val="89C7D47FD9474B0CBBD33F38DA664718"/>
    <w:pPr>
      <w:widowControl w:val="0"/>
      <w:jc w:val="both"/>
    </w:pPr>
  </w:style>
  <w:style w:type="paragraph" w:customStyle="1" w:styleId="629D75345F084104810F50B06CCD4FD7">
    <w:name w:val="629D75345F084104810F50B06CCD4FD7"/>
    <w:pPr>
      <w:widowControl w:val="0"/>
      <w:jc w:val="both"/>
    </w:pPr>
  </w:style>
  <w:style w:type="paragraph" w:customStyle="1" w:styleId="BFEB678236CE4B508C3417BA0FB48BBD">
    <w:name w:val="BFEB678236CE4B508C3417BA0FB48BBD"/>
    <w:pPr>
      <w:widowControl w:val="0"/>
      <w:jc w:val="both"/>
    </w:pPr>
  </w:style>
  <w:style w:type="paragraph" w:customStyle="1" w:styleId="64BF42C7A1F44783A8EA00067F5D31C8">
    <w:name w:val="64BF42C7A1F44783A8EA00067F5D31C8"/>
    <w:pPr>
      <w:widowControl w:val="0"/>
      <w:jc w:val="both"/>
    </w:pPr>
  </w:style>
  <w:style w:type="paragraph" w:customStyle="1" w:styleId="33BBB4CE57EF4D08808E6AFEBA25E6E9">
    <w:name w:val="33BBB4CE57EF4D08808E6AFEBA25E6E9"/>
    <w:pPr>
      <w:widowControl w:val="0"/>
      <w:jc w:val="both"/>
    </w:pPr>
  </w:style>
  <w:style w:type="paragraph" w:customStyle="1" w:styleId="0D76ECC10C7E4F4893B71285C0776715">
    <w:name w:val="0D76ECC10C7E4F4893B71285C0776715"/>
    <w:pPr>
      <w:widowControl w:val="0"/>
      <w:jc w:val="both"/>
    </w:pPr>
  </w:style>
  <w:style w:type="paragraph" w:customStyle="1" w:styleId="40EA7761A3534E48B2990305176A5042">
    <w:name w:val="40EA7761A3534E48B2990305176A5042"/>
    <w:pPr>
      <w:widowControl w:val="0"/>
      <w:jc w:val="both"/>
    </w:pPr>
  </w:style>
  <w:style w:type="paragraph" w:customStyle="1" w:styleId="7C1DEF24E7324A0AB5E6C2D5E5EBA886">
    <w:name w:val="7C1DEF24E7324A0AB5E6C2D5E5EBA886"/>
    <w:pPr>
      <w:widowControl w:val="0"/>
      <w:jc w:val="both"/>
    </w:pPr>
  </w:style>
  <w:style w:type="paragraph" w:customStyle="1" w:styleId="2503CFED06874383AEA76B29633C09A2">
    <w:name w:val="2503CFED06874383AEA76B29633C09A2"/>
    <w:pPr>
      <w:widowControl w:val="0"/>
      <w:jc w:val="both"/>
    </w:pPr>
  </w:style>
  <w:style w:type="paragraph" w:customStyle="1" w:styleId="F0831FDD1526423C952A920D89249384">
    <w:name w:val="F0831FDD1526423C952A920D89249384"/>
    <w:pPr>
      <w:widowControl w:val="0"/>
      <w:jc w:val="both"/>
    </w:pPr>
  </w:style>
  <w:style w:type="paragraph" w:customStyle="1" w:styleId="BF8DB3D7CA264F319D657F92DF73DABA">
    <w:name w:val="BF8DB3D7CA264F319D657F92DF73DABA"/>
    <w:pPr>
      <w:widowControl w:val="0"/>
      <w:jc w:val="both"/>
    </w:pPr>
  </w:style>
  <w:style w:type="paragraph" w:customStyle="1" w:styleId="175DC4CE60294C3CB0B7879C4E37E936">
    <w:name w:val="175DC4CE60294C3CB0B7879C4E37E936"/>
    <w:pPr>
      <w:widowControl w:val="0"/>
      <w:jc w:val="both"/>
    </w:pPr>
  </w:style>
  <w:style w:type="paragraph" w:customStyle="1" w:styleId="DE134FECBB174CE896B6130E2E9ABB26">
    <w:name w:val="DE134FECBB174CE896B6130E2E9ABB26"/>
    <w:pPr>
      <w:widowControl w:val="0"/>
      <w:jc w:val="both"/>
    </w:pPr>
  </w:style>
  <w:style w:type="paragraph" w:customStyle="1" w:styleId="3661B55A7FA04CCF9A6AB11BDDBCEBF4">
    <w:name w:val="3661B55A7FA04CCF9A6AB11BDDBCEBF4"/>
    <w:pPr>
      <w:widowControl w:val="0"/>
      <w:jc w:val="both"/>
    </w:pPr>
  </w:style>
  <w:style w:type="paragraph" w:customStyle="1" w:styleId="0DF459401AB843F980BBD02F509BCAC0">
    <w:name w:val="0DF459401AB843F980BBD02F509BCAC0"/>
    <w:pPr>
      <w:widowControl w:val="0"/>
      <w:jc w:val="both"/>
    </w:pPr>
  </w:style>
  <w:style w:type="paragraph" w:customStyle="1" w:styleId="7CFF522C24A84AA58332DAC743EA50A0">
    <w:name w:val="7CFF522C24A84AA58332DAC743EA50A0"/>
    <w:pPr>
      <w:widowControl w:val="0"/>
      <w:jc w:val="both"/>
    </w:pPr>
  </w:style>
  <w:style w:type="paragraph" w:customStyle="1" w:styleId="1099B4CCA1974BE9832E0714B549988A">
    <w:name w:val="1099B4CCA1974BE9832E0714B549988A"/>
    <w:pPr>
      <w:widowControl w:val="0"/>
      <w:jc w:val="both"/>
    </w:pPr>
  </w:style>
  <w:style w:type="paragraph" w:customStyle="1" w:styleId="C5BD9D6980BB487BAD22313ED85DA8D9">
    <w:name w:val="C5BD9D6980BB487BAD22313ED85DA8D9"/>
    <w:pPr>
      <w:widowControl w:val="0"/>
      <w:jc w:val="both"/>
    </w:pPr>
  </w:style>
  <w:style w:type="paragraph" w:customStyle="1" w:styleId="A834C1C7869A45968D629A177EEDAF49">
    <w:name w:val="A834C1C7869A45968D629A177EEDAF49"/>
    <w:pPr>
      <w:widowControl w:val="0"/>
      <w:jc w:val="both"/>
    </w:pPr>
  </w:style>
  <w:style w:type="paragraph" w:customStyle="1" w:styleId="A4E04FF8CBBC414E8A6778DC4A0193D7">
    <w:name w:val="A4E04FF8CBBC414E8A6778DC4A0193D7"/>
    <w:pPr>
      <w:widowControl w:val="0"/>
      <w:jc w:val="both"/>
    </w:pPr>
  </w:style>
  <w:style w:type="paragraph" w:customStyle="1" w:styleId="20332B5FCA7B4FD29DE321686B260A1B">
    <w:name w:val="20332B5FCA7B4FD29DE321686B260A1B"/>
    <w:pPr>
      <w:widowControl w:val="0"/>
      <w:jc w:val="both"/>
    </w:pPr>
  </w:style>
  <w:style w:type="paragraph" w:customStyle="1" w:styleId="9C1EF0FAD1504850ADD8BC4F43B1225C">
    <w:name w:val="9C1EF0FAD1504850ADD8BC4F43B1225C"/>
    <w:pPr>
      <w:widowControl w:val="0"/>
      <w:jc w:val="both"/>
    </w:pPr>
  </w:style>
  <w:style w:type="paragraph" w:customStyle="1" w:styleId="67DE63703F644E17B17F6638A8C5F12B">
    <w:name w:val="67DE63703F644E17B17F6638A8C5F12B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73762"/>
    <w:rPr>
      <w:rFonts w:asciiTheme="majorHAnsi" w:eastAsiaTheme="majorEastAsia" w:hAnsiTheme="majorHAnsi" w:cstheme="majorBidi"/>
      <w:b/>
      <w:bCs/>
      <w:caps/>
      <w:color w:val="FFFFFF" w:themeColor="background1"/>
      <w:kern w:val="0"/>
      <w:sz w:val="26"/>
      <w:szCs w:val="26"/>
    </w:rPr>
  </w:style>
  <w:style w:type="paragraph" w:customStyle="1" w:styleId="353E241D74FE4FE8A9BB58C845D446E7">
    <w:name w:val="353E241D74FE4FE8A9BB58C845D446E7"/>
    <w:pPr>
      <w:widowControl w:val="0"/>
      <w:jc w:val="both"/>
    </w:pPr>
  </w:style>
  <w:style w:type="paragraph" w:customStyle="1" w:styleId="D168DA389691466289F85DF4FE9A6416">
    <w:name w:val="D168DA389691466289F85DF4FE9A6416"/>
    <w:rsid w:val="00A73762"/>
    <w:pPr>
      <w:widowControl w:val="0"/>
      <w:jc w:val="both"/>
    </w:pPr>
  </w:style>
  <w:style w:type="paragraph" w:customStyle="1" w:styleId="E401C1D3A4FB4D47AC405404DA1C2E84">
    <w:name w:val="E401C1D3A4FB4D47AC405404DA1C2E84"/>
    <w:rsid w:val="00A73762"/>
    <w:pPr>
      <w:widowControl w:val="0"/>
      <w:jc w:val="both"/>
    </w:pPr>
  </w:style>
  <w:style w:type="paragraph" w:customStyle="1" w:styleId="CD2351062D4E4249B4535EEA2A25D476">
    <w:name w:val="CD2351062D4E4249B4535EEA2A25D476"/>
    <w:rsid w:val="00A73762"/>
    <w:pPr>
      <w:widowControl w:val="0"/>
      <w:jc w:val="both"/>
    </w:pPr>
  </w:style>
  <w:style w:type="paragraph" w:customStyle="1" w:styleId="106F9C95F38845B6A9320395683ED57E">
    <w:name w:val="106F9C95F38845B6A9320395683ED57E"/>
    <w:rsid w:val="00A73762"/>
    <w:pPr>
      <w:widowControl w:val="0"/>
      <w:jc w:val="both"/>
    </w:pPr>
  </w:style>
  <w:style w:type="paragraph" w:customStyle="1" w:styleId="43B240F34D7D417B93293E0BA6A1E805">
    <w:name w:val="43B240F34D7D417B93293E0BA6A1E805"/>
    <w:rsid w:val="00A73762"/>
    <w:pPr>
      <w:widowControl w:val="0"/>
      <w:jc w:val="both"/>
    </w:pPr>
  </w:style>
  <w:style w:type="paragraph" w:customStyle="1" w:styleId="ABB9E30E0D8C45478304EED0B86DB1FC">
    <w:name w:val="ABB9E30E0D8C45478304EED0B86DB1FC"/>
    <w:rsid w:val="00A73762"/>
    <w:pPr>
      <w:widowControl w:val="0"/>
      <w:jc w:val="both"/>
    </w:pPr>
  </w:style>
  <w:style w:type="paragraph" w:customStyle="1" w:styleId="118A9505BA2C49DF8D8A56A06D6586B3">
    <w:name w:val="118A9505BA2C49DF8D8A56A06D6586B3"/>
    <w:rsid w:val="00A73762"/>
    <w:pPr>
      <w:widowControl w:val="0"/>
      <w:jc w:val="both"/>
    </w:pPr>
  </w:style>
  <w:style w:type="paragraph" w:customStyle="1" w:styleId="52C17CFC781043E4B34221AE3BE32767">
    <w:name w:val="52C17CFC781043E4B34221AE3BE32767"/>
    <w:rsid w:val="00A73762"/>
    <w:pPr>
      <w:widowControl w:val="0"/>
      <w:jc w:val="both"/>
    </w:pPr>
  </w:style>
  <w:style w:type="paragraph" w:customStyle="1" w:styleId="B6BBDC8236B149278E310E25E449212F">
    <w:name w:val="B6BBDC8236B149278E310E25E449212F"/>
    <w:rsid w:val="00A73762"/>
    <w:pPr>
      <w:widowControl w:val="0"/>
      <w:jc w:val="both"/>
    </w:pPr>
  </w:style>
  <w:style w:type="paragraph" w:customStyle="1" w:styleId="8007C2A82CC24A9782BBA5F0155EB962">
    <w:name w:val="8007C2A82CC24A9782BBA5F0155EB962"/>
    <w:rsid w:val="00A73762"/>
    <w:pPr>
      <w:widowControl w:val="0"/>
      <w:jc w:val="both"/>
    </w:pPr>
  </w:style>
  <w:style w:type="paragraph" w:customStyle="1" w:styleId="9589DE9D94634746B908BEB6093F2FE3">
    <w:name w:val="9589DE9D94634746B908BEB6093F2FE3"/>
    <w:rsid w:val="00A73762"/>
    <w:pPr>
      <w:widowControl w:val="0"/>
      <w:jc w:val="both"/>
    </w:pPr>
  </w:style>
  <w:style w:type="paragraph" w:customStyle="1" w:styleId="9740103BD5E44FAB9DCDD17A67B5771F">
    <w:name w:val="9740103BD5E44FAB9DCDD17A67B5771F"/>
    <w:rsid w:val="00A73762"/>
    <w:pPr>
      <w:widowControl w:val="0"/>
      <w:jc w:val="both"/>
    </w:pPr>
  </w:style>
  <w:style w:type="paragraph" w:customStyle="1" w:styleId="4719A34C36334AF281C633E4B391BA23">
    <w:name w:val="4719A34C36334AF281C633E4B391BA23"/>
    <w:rsid w:val="00A73762"/>
    <w:pPr>
      <w:widowControl w:val="0"/>
      <w:jc w:val="both"/>
    </w:pPr>
  </w:style>
  <w:style w:type="paragraph" w:customStyle="1" w:styleId="6C8F6D0DA7F04BC1A121BB62531E2EB3">
    <w:name w:val="6C8F6D0DA7F04BC1A121BB62531E2EB3"/>
    <w:rsid w:val="00A73762"/>
    <w:pPr>
      <w:widowControl w:val="0"/>
      <w:jc w:val="both"/>
    </w:pPr>
  </w:style>
  <w:style w:type="paragraph" w:customStyle="1" w:styleId="D542FC26B33D4FB4B995AAF371699948">
    <w:name w:val="D542FC26B33D4FB4B995AAF371699948"/>
    <w:rsid w:val="00A73762"/>
    <w:pPr>
      <w:widowControl w:val="0"/>
      <w:jc w:val="both"/>
    </w:pPr>
  </w:style>
  <w:style w:type="paragraph" w:customStyle="1" w:styleId="469E3F5ADB2E4E10AA81B9C15C0909AB">
    <w:name w:val="469E3F5ADB2E4E10AA81B9C15C0909AB"/>
    <w:rsid w:val="00A73762"/>
    <w:pPr>
      <w:widowControl w:val="0"/>
      <w:jc w:val="both"/>
    </w:pPr>
  </w:style>
  <w:style w:type="paragraph" w:customStyle="1" w:styleId="281A5311430D4B4A9743E61E0EB45D49">
    <w:name w:val="281A5311430D4B4A9743E61E0EB45D49"/>
    <w:rsid w:val="00A73762"/>
    <w:pPr>
      <w:widowControl w:val="0"/>
      <w:jc w:val="both"/>
    </w:pPr>
  </w:style>
  <w:style w:type="paragraph" w:customStyle="1" w:styleId="4773B937EC56417EA78D2A6E786EC6BF">
    <w:name w:val="4773B937EC56417EA78D2A6E786EC6BF"/>
    <w:rsid w:val="00A73762"/>
    <w:pPr>
      <w:widowControl w:val="0"/>
      <w:jc w:val="both"/>
    </w:pPr>
  </w:style>
  <w:style w:type="paragraph" w:customStyle="1" w:styleId="1CC286612B094142944B65F0C4B64A0D">
    <w:name w:val="1CC286612B094142944B65F0C4B64A0D"/>
    <w:rsid w:val="00A73762"/>
    <w:pPr>
      <w:widowControl w:val="0"/>
      <w:jc w:val="both"/>
    </w:pPr>
  </w:style>
  <w:style w:type="paragraph" w:customStyle="1" w:styleId="3F61CFA359C84786A2AA0F39EDEF3AFC">
    <w:name w:val="3F61CFA359C84786A2AA0F39EDEF3AFC"/>
    <w:rsid w:val="00A73762"/>
    <w:pPr>
      <w:widowControl w:val="0"/>
      <w:jc w:val="both"/>
    </w:pPr>
  </w:style>
  <w:style w:type="paragraph" w:customStyle="1" w:styleId="3EFE5F7F0A444BBBA0CA5A3758BD8127">
    <w:name w:val="3EFE5F7F0A444BBBA0CA5A3758BD8127"/>
    <w:rsid w:val="00A73762"/>
    <w:pPr>
      <w:widowControl w:val="0"/>
      <w:jc w:val="both"/>
    </w:pPr>
  </w:style>
  <w:style w:type="paragraph" w:customStyle="1" w:styleId="AF7727E487294F11BF25EBB880ADE932">
    <w:name w:val="AF7727E487294F11BF25EBB880ADE932"/>
    <w:rsid w:val="00A73762"/>
    <w:pPr>
      <w:widowControl w:val="0"/>
      <w:jc w:val="both"/>
    </w:pPr>
  </w:style>
  <w:style w:type="paragraph" w:customStyle="1" w:styleId="1A25B4B60B004EA2BEABB3604B2C8986">
    <w:name w:val="1A25B4B60B004EA2BEABB3604B2C8986"/>
    <w:rsid w:val="00A73762"/>
    <w:pPr>
      <w:widowControl w:val="0"/>
      <w:jc w:val="both"/>
    </w:pPr>
  </w:style>
  <w:style w:type="paragraph" w:customStyle="1" w:styleId="86C14B2B0BAC4119B2FCE48874F69EF6">
    <w:name w:val="86C14B2B0BAC4119B2FCE48874F69EF6"/>
    <w:rsid w:val="00A73762"/>
    <w:pPr>
      <w:widowControl w:val="0"/>
      <w:jc w:val="both"/>
    </w:pPr>
  </w:style>
  <w:style w:type="paragraph" w:customStyle="1" w:styleId="1C62A8F64F044079BDA91FC1B72AE68C">
    <w:name w:val="1C62A8F64F044079BDA91FC1B72AE68C"/>
    <w:rsid w:val="00A73762"/>
    <w:pPr>
      <w:widowControl w:val="0"/>
      <w:jc w:val="both"/>
    </w:pPr>
  </w:style>
  <w:style w:type="paragraph" w:customStyle="1" w:styleId="7A7CE5B9A7F04A0B92BA6B30E622C836">
    <w:name w:val="7A7CE5B9A7F04A0B92BA6B30E622C836"/>
    <w:rsid w:val="00A73762"/>
    <w:pPr>
      <w:widowControl w:val="0"/>
      <w:jc w:val="both"/>
    </w:pPr>
  </w:style>
  <w:style w:type="paragraph" w:customStyle="1" w:styleId="6159836D9F8142159F5336A1A0CC19B7">
    <w:name w:val="6159836D9F8142159F5336A1A0CC19B7"/>
    <w:rsid w:val="00A73762"/>
    <w:pPr>
      <w:widowControl w:val="0"/>
      <w:jc w:val="both"/>
    </w:pPr>
  </w:style>
  <w:style w:type="paragraph" w:customStyle="1" w:styleId="5EC5E8DF95244BF39B29EFC221748139">
    <w:name w:val="5EC5E8DF95244BF39B29EFC221748139"/>
    <w:rsid w:val="00A73762"/>
    <w:pPr>
      <w:widowControl w:val="0"/>
      <w:jc w:val="both"/>
    </w:pPr>
  </w:style>
  <w:style w:type="paragraph" w:customStyle="1" w:styleId="198FDC0D1AE84D39A2A8437FB64184BA">
    <w:name w:val="198FDC0D1AE84D39A2A8437FB64184BA"/>
    <w:rsid w:val="00A73762"/>
    <w:pPr>
      <w:widowControl w:val="0"/>
      <w:jc w:val="both"/>
    </w:pPr>
  </w:style>
  <w:style w:type="paragraph" w:customStyle="1" w:styleId="A0434E22F2D940DEAA4A64CC0AF0F1A9">
    <w:name w:val="A0434E22F2D940DEAA4A64CC0AF0F1A9"/>
    <w:rsid w:val="00A73762"/>
    <w:pPr>
      <w:widowControl w:val="0"/>
      <w:jc w:val="both"/>
    </w:pPr>
  </w:style>
  <w:style w:type="paragraph" w:customStyle="1" w:styleId="EA24F797889348E28E4FEF3A64811123">
    <w:name w:val="EA24F797889348E28E4FEF3A64811123"/>
    <w:rsid w:val="00A73762"/>
    <w:pPr>
      <w:widowControl w:val="0"/>
      <w:jc w:val="both"/>
    </w:pPr>
  </w:style>
  <w:style w:type="paragraph" w:customStyle="1" w:styleId="E32F8A2F3CA94254909B8B8E0E444866">
    <w:name w:val="E32F8A2F3CA94254909B8B8E0E444866"/>
    <w:rsid w:val="00A73762"/>
    <w:pPr>
      <w:widowControl w:val="0"/>
      <w:jc w:val="both"/>
    </w:pPr>
  </w:style>
  <w:style w:type="paragraph" w:customStyle="1" w:styleId="88E25C9BB7D149058C3E60BEEC12E436">
    <w:name w:val="88E25C9BB7D149058C3E60BEEC12E436"/>
    <w:rsid w:val="00A73762"/>
    <w:pPr>
      <w:widowControl w:val="0"/>
      <w:jc w:val="both"/>
    </w:pPr>
  </w:style>
  <w:style w:type="paragraph" w:customStyle="1" w:styleId="835CAD0083DE4545B509E08549FD47A2">
    <w:name w:val="835CAD0083DE4545B509E08549FD47A2"/>
    <w:rsid w:val="00A73762"/>
    <w:pPr>
      <w:widowControl w:val="0"/>
      <w:jc w:val="both"/>
    </w:pPr>
  </w:style>
  <w:style w:type="paragraph" w:customStyle="1" w:styleId="7E526242C96343C58B6A665AEDB8859F">
    <w:name w:val="7E526242C96343C58B6A665AEDB8859F"/>
    <w:rsid w:val="00A73762"/>
    <w:pPr>
      <w:widowControl w:val="0"/>
      <w:jc w:val="both"/>
    </w:pPr>
  </w:style>
  <w:style w:type="paragraph" w:customStyle="1" w:styleId="19166D01A33C4A37A8E87AD876294C1F">
    <w:name w:val="19166D01A33C4A37A8E87AD876294C1F"/>
    <w:rsid w:val="00A73762"/>
    <w:pPr>
      <w:widowControl w:val="0"/>
      <w:jc w:val="both"/>
    </w:pPr>
  </w:style>
  <w:style w:type="paragraph" w:customStyle="1" w:styleId="148F4D60C977435A96909D2F242DEEB8">
    <w:name w:val="148F4D60C977435A96909D2F242DEEB8"/>
    <w:rsid w:val="00A73762"/>
    <w:pPr>
      <w:widowControl w:val="0"/>
      <w:jc w:val="both"/>
    </w:pPr>
  </w:style>
  <w:style w:type="paragraph" w:customStyle="1" w:styleId="DFA345DE1268449DAAEFC9A44315F691">
    <w:name w:val="DFA345DE1268449DAAEFC9A44315F691"/>
    <w:rsid w:val="00A73762"/>
    <w:pPr>
      <w:widowControl w:val="0"/>
      <w:jc w:val="both"/>
    </w:pPr>
  </w:style>
  <w:style w:type="paragraph" w:customStyle="1" w:styleId="D04120D361114667A3A9EB41CAE4E78F">
    <w:name w:val="D04120D361114667A3A9EB41CAE4E78F"/>
    <w:rsid w:val="00A73762"/>
    <w:pPr>
      <w:widowControl w:val="0"/>
      <w:jc w:val="both"/>
    </w:pPr>
  </w:style>
  <w:style w:type="paragraph" w:customStyle="1" w:styleId="E802C7EDBDA24FD79BA0C474809C6DF0">
    <w:name w:val="E802C7EDBDA24FD79BA0C474809C6DF0"/>
    <w:rsid w:val="00A73762"/>
    <w:pPr>
      <w:widowControl w:val="0"/>
      <w:jc w:val="both"/>
    </w:pPr>
  </w:style>
  <w:style w:type="paragraph" w:customStyle="1" w:styleId="43A0DFAB07834D03BCA2EF835C3B5119">
    <w:name w:val="43A0DFAB07834D03BCA2EF835C3B5119"/>
    <w:rsid w:val="00A73762"/>
    <w:pPr>
      <w:widowControl w:val="0"/>
      <w:jc w:val="both"/>
    </w:pPr>
  </w:style>
  <w:style w:type="paragraph" w:customStyle="1" w:styleId="456102539110449EA67443E9E87AC81B">
    <w:name w:val="456102539110449EA67443E9E87AC81B"/>
    <w:rsid w:val="00A73762"/>
    <w:pPr>
      <w:widowControl w:val="0"/>
      <w:jc w:val="both"/>
    </w:pPr>
  </w:style>
  <w:style w:type="paragraph" w:customStyle="1" w:styleId="FCA4A449DE8A4F19AE286E8EE6EEDEC4">
    <w:name w:val="FCA4A449DE8A4F19AE286E8EE6EEDEC4"/>
    <w:rsid w:val="00A73762"/>
    <w:pPr>
      <w:widowControl w:val="0"/>
      <w:jc w:val="both"/>
    </w:pPr>
  </w:style>
  <w:style w:type="paragraph" w:customStyle="1" w:styleId="AF6ED6FBEACD4DC8B4D1ADC17A380EE0">
    <w:name w:val="AF6ED6FBEACD4DC8B4D1ADC17A380EE0"/>
    <w:rsid w:val="00A73762"/>
    <w:pPr>
      <w:widowControl w:val="0"/>
      <w:jc w:val="both"/>
    </w:pPr>
  </w:style>
  <w:style w:type="paragraph" w:customStyle="1" w:styleId="E0144EB12A784ED4B7075A96014BB404">
    <w:name w:val="E0144EB12A784ED4B7075A96014BB404"/>
    <w:rsid w:val="00A73762"/>
    <w:pPr>
      <w:widowControl w:val="0"/>
      <w:jc w:val="both"/>
    </w:pPr>
  </w:style>
  <w:style w:type="paragraph" w:customStyle="1" w:styleId="C5C90077C42949A4912017CA677B65B0">
    <w:name w:val="C5C90077C42949A4912017CA677B65B0"/>
    <w:rsid w:val="00A73762"/>
    <w:pPr>
      <w:widowControl w:val="0"/>
      <w:jc w:val="both"/>
    </w:pPr>
  </w:style>
  <w:style w:type="paragraph" w:customStyle="1" w:styleId="F3A683EC23234C1EA870CF95649AE3DF">
    <w:name w:val="F3A683EC23234C1EA870CF95649AE3DF"/>
    <w:rsid w:val="00A73762"/>
    <w:pPr>
      <w:widowControl w:val="0"/>
      <w:jc w:val="both"/>
    </w:pPr>
  </w:style>
  <w:style w:type="paragraph" w:customStyle="1" w:styleId="7449665578594C0185310CAB6D286E1B">
    <w:name w:val="7449665578594C0185310CAB6D286E1B"/>
    <w:rsid w:val="00A73762"/>
    <w:pPr>
      <w:widowControl w:val="0"/>
      <w:jc w:val="both"/>
    </w:pPr>
  </w:style>
  <w:style w:type="paragraph" w:customStyle="1" w:styleId="F4137EDE59324F41A2BC8766A2FECA61">
    <w:name w:val="F4137EDE59324F41A2BC8766A2FECA61"/>
    <w:rsid w:val="00A73762"/>
    <w:pPr>
      <w:widowControl w:val="0"/>
      <w:jc w:val="both"/>
    </w:pPr>
  </w:style>
  <w:style w:type="paragraph" w:customStyle="1" w:styleId="02B5E945CCA34DDE8B249A7EF70D54A9">
    <w:name w:val="02B5E945CCA34DDE8B249A7EF70D54A9"/>
    <w:rsid w:val="00A73762"/>
    <w:pPr>
      <w:widowControl w:val="0"/>
      <w:jc w:val="both"/>
    </w:pPr>
  </w:style>
  <w:style w:type="paragraph" w:customStyle="1" w:styleId="F4D8BD508212448683A2D04E098C71CC">
    <w:name w:val="F4D8BD508212448683A2D04E098C71CC"/>
    <w:rsid w:val="00A73762"/>
    <w:pPr>
      <w:widowControl w:val="0"/>
      <w:jc w:val="both"/>
    </w:pPr>
  </w:style>
  <w:style w:type="paragraph" w:customStyle="1" w:styleId="177C15BBE733455A907846B24D402780">
    <w:name w:val="177C15BBE733455A907846B24D402780"/>
    <w:rsid w:val="00A737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2019-02-17T07:21:00Z</dcterms:created>
  <dcterms:modified xsi:type="dcterms:W3CDTF">2019-02-17T07:21:00Z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