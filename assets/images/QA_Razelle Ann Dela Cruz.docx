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928"/>
        <w:gridCol w:w="3369"/>
        <w:gridCol w:w="2694"/>
        <w:gridCol w:w="899"/>
      </w:tblGrid>
      <w:tr w:rsidR="00605A5B" w14:paraId="2C1B2444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0F936BCD" w14:textId="77777777" w:rsidR="00605A5B" w:rsidRDefault="00605A5B">
            <w:bookmarkStart w:id="0" w:name="_Hlk124843135"/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259B48B4" w14:textId="77777777" w:rsidR="00605A5B" w:rsidRPr="0093798D" w:rsidRDefault="00596B72" w:rsidP="0058293D">
            <w:pPr>
              <w:pStyle w:val="Title"/>
              <w:jc w:val="center"/>
              <w:rPr>
                <w:color w:val="648276" w:themeColor="accent5"/>
                <w:sz w:val="88"/>
                <w:szCs w:val="88"/>
              </w:rPr>
            </w:pPr>
            <w:r w:rsidRPr="0093798D">
              <w:rPr>
                <w:color w:val="648276" w:themeColor="accent5"/>
                <w:sz w:val="88"/>
                <w:szCs w:val="88"/>
              </w:rPr>
              <w:t>Ra</w:t>
            </w:r>
            <w:r w:rsidRPr="00B76AB7">
              <w:rPr>
                <w:color w:val="auto"/>
                <w:sz w:val="88"/>
                <w:szCs w:val="88"/>
                <w:u w:val="single"/>
              </w:rPr>
              <w:t>zelle</w:t>
            </w:r>
            <w:r w:rsidRPr="0093798D">
              <w:rPr>
                <w:color w:val="648276" w:themeColor="accent5"/>
                <w:sz w:val="88"/>
                <w:szCs w:val="88"/>
              </w:rPr>
              <w:t xml:space="preserve"> Ann</w:t>
            </w:r>
            <w:r w:rsidR="00A77921" w:rsidRPr="0093798D">
              <w:rPr>
                <w:color w:val="648276" w:themeColor="accent5"/>
                <w:sz w:val="88"/>
                <w:szCs w:val="88"/>
              </w:rPr>
              <w:t xml:space="preserve"> </w:t>
            </w:r>
            <w:r w:rsidRPr="0093798D">
              <w:rPr>
                <w:rStyle w:val="Emphasis"/>
                <w:sz w:val="88"/>
                <w:szCs w:val="88"/>
              </w:rPr>
              <w:t>Dela Cruz</w:t>
            </w:r>
          </w:p>
          <w:p w14:paraId="5140E1D4" w14:textId="77777777" w:rsidR="00BA18C5" w:rsidRPr="00081135" w:rsidRDefault="00596B72" w:rsidP="00081135">
            <w:pPr>
              <w:pStyle w:val="Subtitle"/>
              <w:jc w:val="center"/>
              <w:rPr>
                <w:color w:val="auto"/>
                <w:sz w:val="40"/>
                <w:szCs w:val="40"/>
              </w:rPr>
            </w:pPr>
            <w:r w:rsidRPr="00160E59">
              <w:rPr>
                <w:color w:val="auto"/>
                <w:sz w:val="40"/>
                <w:szCs w:val="40"/>
              </w:rPr>
              <w:t>QA Analyst Team Lead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412463F2" w14:textId="77777777" w:rsidR="00605A5B" w:rsidRPr="00D00C1E" w:rsidRDefault="00605A5B">
            <w:pPr>
              <w:rPr>
                <w:color w:val="auto"/>
              </w:rPr>
            </w:pPr>
          </w:p>
        </w:tc>
      </w:tr>
      <w:tr w:rsidR="00F4501B" w14:paraId="74780CA5" w14:textId="77777777" w:rsidTr="000F0CC3">
        <w:tc>
          <w:tcPr>
            <w:tcW w:w="3828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284B0704" w14:textId="77777777" w:rsidR="00F4501B" w:rsidRDefault="00F4501B"/>
        </w:tc>
        <w:tc>
          <w:tcPr>
            <w:tcW w:w="336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6158F4C6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2CB34558" w14:textId="77777777" w:rsidR="00F4501B" w:rsidRDefault="00F4501B"/>
        </w:tc>
      </w:tr>
      <w:tr w:rsidR="00605A5B" w14:paraId="6463D9D3" w14:textId="77777777" w:rsidTr="000F0CC3">
        <w:trPr>
          <w:trHeight w:val="2057"/>
        </w:trPr>
        <w:tc>
          <w:tcPr>
            <w:tcW w:w="3828" w:type="dxa"/>
            <w:gridSpan w:val="2"/>
            <w:tcBorders>
              <w:right w:val="single" w:sz="18" w:space="0" w:color="648276" w:themeColor="accent5"/>
            </w:tcBorders>
          </w:tcPr>
          <w:p w14:paraId="3C8A0150" w14:textId="77777777" w:rsidR="00605A5B" w:rsidRPr="00993894" w:rsidRDefault="0064746E" w:rsidP="00A3753B">
            <w:pPr>
              <w:pStyle w:val="Heading1"/>
              <w:jc w:val="left"/>
              <w:rPr>
                <w:sz w:val="22"/>
                <w:szCs w:val="22"/>
              </w:rPr>
            </w:pPr>
            <w:sdt>
              <w:sdtPr>
                <w:id w:val="1604447469"/>
                <w:placeholder>
                  <w:docPart w:val="4293CEAF9782481EB2D952869DF9404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15613F25" w14:textId="77777777" w:rsidR="00C1095A" w:rsidRPr="005D35FE" w:rsidRDefault="009D1DFD" w:rsidP="00A3753B">
            <w:pPr>
              <w:pStyle w:val="TextLeft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D35FE">
              <w:rPr>
                <w:rFonts w:cstheme="minorHAnsi"/>
                <w:color w:val="000000" w:themeColor="text1"/>
                <w:sz w:val="20"/>
                <w:szCs w:val="20"/>
              </w:rPr>
              <w:t>San Rafael, Bulacan, Philippine</w:t>
            </w:r>
            <w:r w:rsidR="00125896" w:rsidRPr="005D35FE">
              <w:rPr>
                <w:rFonts w:cstheme="minorHAnsi"/>
                <w:color w:val="000000" w:themeColor="text1"/>
                <w:sz w:val="20"/>
                <w:szCs w:val="20"/>
              </w:rPr>
              <w:t>s</w:t>
            </w:r>
          </w:p>
          <w:p w14:paraId="4EC02331" w14:textId="77777777" w:rsidR="00C1095A" w:rsidRPr="005D35FE" w:rsidRDefault="009D1DFD" w:rsidP="00A3753B">
            <w:pPr>
              <w:pStyle w:val="TextLeft"/>
              <w:jc w:val="left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D35FE">
              <w:rPr>
                <w:rFonts w:eastAsia="Arial" w:cstheme="minorHAnsi"/>
                <w:color w:val="000000" w:themeColor="text1"/>
                <w:sz w:val="20"/>
                <w:szCs w:val="20"/>
              </w:rPr>
              <w:t>(+63)917 656 8400</w:t>
            </w:r>
          </w:p>
          <w:p w14:paraId="6B114577" w14:textId="30F222CF" w:rsidR="00601921" w:rsidRDefault="00601921" w:rsidP="00601921">
            <w:pPr>
              <w:pStyle w:val="TextLeft"/>
              <w:jc w:val="left"/>
              <w:rPr>
                <w:rFonts w:cstheme="minorHAnsi"/>
                <w:sz w:val="20"/>
                <w:szCs w:val="20"/>
              </w:rPr>
            </w:pPr>
            <w:hyperlink r:id="rId11" w:history="1">
              <w:r w:rsidRPr="00694D6D">
                <w:rPr>
                  <w:rStyle w:val="Hyperlink"/>
                  <w:rFonts w:cstheme="minorHAnsi"/>
                  <w:sz w:val="20"/>
                  <w:szCs w:val="20"/>
                </w:rPr>
                <w:t>razelleanndelacruz@gmail.com</w:t>
              </w:r>
            </w:hyperlink>
          </w:p>
          <w:p w14:paraId="5E7C9163" w14:textId="2D161972" w:rsidR="00601921" w:rsidRPr="00765495" w:rsidRDefault="00601921" w:rsidP="00601921">
            <w:pPr>
              <w:rPr>
                <w:sz w:val="20"/>
                <w:szCs w:val="20"/>
              </w:rPr>
            </w:pPr>
            <w:hyperlink r:id="rId12" w:history="1">
              <w:r w:rsidRPr="00765495">
                <w:rPr>
                  <w:rStyle w:val="Hyperlink"/>
                  <w:sz w:val="20"/>
                  <w:szCs w:val="20"/>
                </w:rPr>
                <w:t>https://radelacruz.github.io/portfolio/</w:t>
              </w:r>
            </w:hyperlink>
          </w:p>
          <w:p w14:paraId="3C12E3D8" w14:textId="41DD3665" w:rsidR="00601921" w:rsidRPr="00601921" w:rsidRDefault="00601921" w:rsidP="00601921"/>
        </w:tc>
        <w:tc>
          <w:tcPr>
            <w:tcW w:w="6962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BBBB587" w14:textId="77777777" w:rsidR="00605A5B" w:rsidRDefault="0064746E" w:rsidP="00605A5B">
            <w:pPr>
              <w:pStyle w:val="Heading2"/>
            </w:pPr>
            <w:sdt>
              <w:sdtPr>
                <w:id w:val="-651833632"/>
                <w:placeholder>
                  <w:docPart w:val="4271DC08E9214884825A90A6F8816C9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2B2FD0A3" w14:textId="77777777" w:rsidR="00605A5B" w:rsidRPr="006E70D3" w:rsidRDefault="005114B7" w:rsidP="006E70D3">
            <w:pPr>
              <w:pStyle w:val="TextRight"/>
            </w:pPr>
            <w:r w:rsidRPr="00347E70">
              <w:rPr>
                <w:color w:val="000000" w:themeColor="text1"/>
              </w:rPr>
              <w:t>To contribute to an organization by leveraging my experience as a Senior System Test Engineer for Manual Testing, and applying my expertise</w:t>
            </w:r>
            <w:bookmarkStart w:id="1" w:name="_GoBack"/>
            <w:bookmarkEnd w:id="1"/>
            <w:r w:rsidRPr="00347E70">
              <w:rPr>
                <w:color w:val="000000" w:themeColor="text1"/>
              </w:rPr>
              <w:t xml:space="preserve"> in project m</w:t>
            </w:r>
            <w:r w:rsidR="00815429">
              <w:rPr>
                <w:color w:val="000000" w:themeColor="text1"/>
              </w:rPr>
              <w:t>a</w:t>
            </w:r>
            <w:r w:rsidRPr="00347E70">
              <w:rPr>
                <w:color w:val="000000" w:themeColor="text1"/>
              </w:rPr>
              <w:t>nagement as an influential team leader.</w:t>
            </w:r>
          </w:p>
        </w:tc>
      </w:tr>
      <w:tr w:rsidR="000E1D44" w14:paraId="78154F19" w14:textId="77777777" w:rsidTr="000E7B84">
        <w:trPr>
          <w:trHeight w:val="3688"/>
        </w:trPr>
        <w:tc>
          <w:tcPr>
            <w:tcW w:w="3828" w:type="dxa"/>
            <w:gridSpan w:val="2"/>
            <w:tcBorders>
              <w:right w:val="single" w:sz="18" w:space="0" w:color="648276" w:themeColor="accent5"/>
            </w:tcBorders>
          </w:tcPr>
          <w:p w14:paraId="65A860F9" w14:textId="77777777" w:rsidR="000E1D44" w:rsidRDefault="005114B7" w:rsidP="005114B7">
            <w:pPr>
              <w:pStyle w:val="Heading1"/>
              <w:jc w:val="left"/>
            </w:pPr>
            <w:r w:rsidRPr="005114B7">
              <w:t>TECHNICAL SKILLS</w:t>
            </w:r>
          </w:p>
          <w:p w14:paraId="079D0AD3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HTML, CSS</w:t>
            </w:r>
          </w:p>
          <w:p w14:paraId="2EB4F661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Software Testing Life Cycle</w:t>
            </w:r>
          </w:p>
          <w:p w14:paraId="6F5CA3C7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Software Development Life Cycle</w:t>
            </w:r>
          </w:p>
          <w:p w14:paraId="50040081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Waterfall Model</w:t>
            </w:r>
          </w:p>
          <w:p w14:paraId="44942E67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V-shaped Model</w:t>
            </w:r>
          </w:p>
          <w:p w14:paraId="03C50195" w14:textId="77777777" w:rsidR="005114B7" w:rsidRPr="003C7F07" w:rsidRDefault="005114B7" w:rsidP="005114B7">
            <w:pPr>
              <w:pStyle w:val="TextLeft"/>
              <w:jc w:val="left"/>
              <w:rPr>
                <w:color w:val="000000" w:themeColor="text1"/>
                <w:szCs w:val="22"/>
              </w:rPr>
            </w:pPr>
            <w:r w:rsidRPr="003C7F07">
              <w:rPr>
                <w:color w:val="000000" w:themeColor="text1"/>
                <w:szCs w:val="22"/>
              </w:rPr>
              <w:t xml:space="preserve">● </w:t>
            </w:r>
            <w:r w:rsidRPr="003C7F07">
              <w:rPr>
                <w:b/>
                <w:color w:val="000000" w:themeColor="text1"/>
                <w:szCs w:val="22"/>
              </w:rPr>
              <w:t>Automotive System Testing</w:t>
            </w:r>
            <w:r w:rsidRPr="003C7F07">
              <w:rPr>
                <w:color w:val="000000" w:themeColor="text1"/>
                <w:szCs w:val="22"/>
              </w:rPr>
              <w:t xml:space="preserve"> </w:t>
            </w:r>
          </w:p>
          <w:p w14:paraId="37DA74A4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Model Based Design Testing</w:t>
            </w:r>
          </w:p>
          <w:p w14:paraId="52B9844E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Unit Testing of Embedded Software (C/C++)</w:t>
            </w:r>
          </w:p>
          <w:p w14:paraId="32157E2D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</w:t>
            </w:r>
            <w:r w:rsidR="001E4320" w:rsidRPr="005D35F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5D35FE">
              <w:rPr>
                <w:color w:val="000000" w:themeColor="text1"/>
                <w:sz w:val="20"/>
                <w:szCs w:val="20"/>
              </w:rPr>
              <w:t>Gray Box Testing</w:t>
            </w:r>
          </w:p>
          <w:p w14:paraId="7D965604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Coverage Testing</w:t>
            </w:r>
          </w:p>
          <w:p w14:paraId="0B6ED736" w14:textId="77777777" w:rsidR="005114B7" w:rsidRPr="003C7F07" w:rsidRDefault="005114B7" w:rsidP="005114B7">
            <w:pPr>
              <w:pStyle w:val="TextLeft"/>
              <w:jc w:val="left"/>
              <w:rPr>
                <w:color w:val="000000" w:themeColor="text1"/>
                <w:szCs w:val="22"/>
              </w:rPr>
            </w:pPr>
            <w:r w:rsidRPr="003C7F07">
              <w:rPr>
                <w:color w:val="000000" w:themeColor="text1"/>
                <w:szCs w:val="22"/>
              </w:rPr>
              <w:t xml:space="preserve">● </w:t>
            </w:r>
            <w:r w:rsidRPr="003C7F07">
              <w:rPr>
                <w:b/>
                <w:color w:val="000000" w:themeColor="text1"/>
                <w:szCs w:val="22"/>
              </w:rPr>
              <w:t>Health Care System Testing</w:t>
            </w:r>
          </w:p>
          <w:p w14:paraId="3642DA8E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Functional Testing</w:t>
            </w:r>
          </w:p>
          <w:p w14:paraId="3DC74C4F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Smoke Testing</w:t>
            </w:r>
          </w:p>
          <w:p w14:paraId="21C73A8F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Regression Testing</w:t>
            </w:r>
          </w:p>
          <w:p w14:paraId="731E3AD7" w14:textId="77777777" w:rsidR="005114B7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Manual Testing and Automated (Tosca) Testing</w:t>
            </w:r>
          </w:p>
          <w:p w14:paraId="69C44177" w14:textId="77777777" w:rsidR="000E1D44" w:rsidRPr="005D35FE" w:rsidRDefault="005114B7" w:rsidP="005114B7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Defect Retest</w:t>
            </w:r>
          </w:p>
          <w:p w14:paraId="291059B5" w14:textId="77777777" w:rsidR="001E4320" w:rsidRPr="003C7F07" w:rsidRDefault="00D154EA" w:rsidP="001E4320">
            <w:pPr>
              <w:pStyle w:val="TextLeft"/>
              <w:jc w:val="left"/>
              <w:rPr>
                <w:color w:val="000000" w:themeColor="text1"/>
                <w:szCs w:val="22"/>
              </w:rPr>
            </w:pPr>
            <w:r w:rsidRPr="003C7F07">
              <w:rPr>
                <w:color w:val="000000" w:themeColor="text1"/>
                <w:szCs w:val="22"/>
              </w:rPr>
              <w:t xml:space="preserve">● </w:t>
            </w:r>
            <w:r w:rsidRPr="003C7F07">
              <w:rPr>
                <w:b/>
                <w:color w:val="000000" w:themeColor="text1"/>
                <w:szCs w:val="22"/>
              </w:rPr>
              <w:t>Banking System</w:t>
            </w:r>
            <w:r w:rsidR="00500D38">
              <w:rPr>
                <w:b/>
                <w:color w:val="000000" w:themeColor="text1"/>
                <w:szCs w:val="22"/>
              </w:rPr>
              <w:t xml:space="preserve"> </w:t>
            </w:r>
            <w:r w:rsidRPr="003C7F07">
              <w:rPr>
                <w:b/>
                <w:color w:val="000000" w:themeColor="text1"/>
                <w:szCs w:val="22"/>
              </w:rPr>
              <w:t>Testing</w:t>
            </w:r>
            <w:r w:rsidRPr="003C7F07">
              <w:rPr>
                <w:color w:val="000000" w:themeColor="text1"/>
                <w:szCs w:val="22"/>
              </w:rPr>
              <w:t xml:space="preserve">    </w:t>
            </w:r>
          </w:p>
          <w:p w14:paraId="734E48AC" w14:textId="77777777" w:rsidR="001E4320" w:rsidRPr="005D35FE" w:rsidRDefault="001E4320" w:rsidP="001E4320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Defect Retest</w:t>
            </w:r>
          </w:p>
          <w:p w14:paraId="1D46D91C" w14:textId="77777777" w:rsidR="001D218D" w:rsidRPr="005D35FE" w:rsidRDefault="001E4320" w:rsidP="00454156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    - </w:t>
            </w:r>
            <w:r w:rsidR="00F05719" w:rsidRPr="005D35FE">
              <w:rPr>
                <w:color w:val="000000" w:themeColor="text1"/>
                <w:sz w:val="20"/>
                <w:szCs w:val="20"/>
              </w:rPr>
              <w:t>System Integration</w:t>
            </w:r>
            <w:r w:rsidR="00D154EA" w:rsidRPr="005D35FE">
              <w:rPr>
                <w:color w:val="000000" w:themeColor="text1"/>
                <w:sz w:val="20"/>
                <w:szCs w:val="20"/>
              </w:rPr>
              <w:t xml:space="preserve"> Testing</w:t>
            </w:r>
          </w:p>
          <w:p w14:paraId="4203CCEE" w14:textId="77777777" w:rsidR="00454156" w:rsidRPr="003C7F07" w:rsidRDefault="00454156" w:rsidP="00454156"/>
          <w:p w14:paraId="26D9A46C" w14:textId="77777777" w:rsidR="001D218D" w:rsidRDefault="001D218D" w:rsidP="001D218D">
            <w:pPr>
              <w:pStyle w:val="Heading1"/>
              <w:jc w:val="left"/>
            </w:pPr>
            <w:r>
              <w:t>SOFT SKILLS</w:t>
            </w:r>
          </w:p>
          <w:p w14:paraId="06859489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Attention to details</w:t>
            </w:r>
          </w:p>
          <w:p w14:paraId="4DA00251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Quality Control Circle</w:t>
            </w:r>
          </w:p>
          <w:p w14:paraId="0E85C042" w14:textId="77777777" w:rsidR="00744748" w:rsidRDefault="001D218D" w:rsidP="00E87B7B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Project Management, Project Leader</w:t>
            </w:r>
          </w:p>
          <w:p w14:paraId="3C2D6DDB" w14:textId="77777777" w:rsidR="005D35FE" w:rsidRDefault="005D35FE" w:rsidP="005D35FE"/>
          <w:p w14:paraId="35DC4825" w14:textId="77777777" w:rsidR="005D35FE" w:rsidRDefault="005D35FE" w:rsidP="005D35FE"/>
          <w:p w14:paraId="5EC88842" w14:textId="77777777" w:rsidR="005D35FE" w:rsidRPr="005D35FE" w:rsidRDefault="005D35FE" w:rsidP="005D35FE"/>
          <w:p w14:paraId="4E203D7E" w14:textId="77777777" w:rsidR="001D218D" w:rsidRDefault="001D218D" w:rsidP="001D218D">
            <w:pPr>
              <w:pStyle w:val="Heading1"/>
              <w:jc w:val="left"/>
            </w:pPr>
            <w:r>
              <w:lastRenderedPageBreak/>
              <w:t>TOOLS</w:t>
            </w:r>
          </w:p>
          <w:p w14:paraId="45E3EBBB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Version Control System: SVN, Git</w:t>
            </w:r>
          </w:p>
          <w:p w14:paraId="53D7406C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● Coverage Master </w:t>
            </w:r>
            <w:proofErr w:type="spellStart"/>
            <w:r w:rsidRPr="005D35FE">
              <w:rPr>
                <w:color w:val="000000" w:themeColor="text1"/>
                <w:sz w:val="20"/>
                <w:szCs w:val="20"/>
              </w:rPr>
              <w:t>WinAMS</w:t>
            </w:r>
            <w:proofErr w:type="spellEnd"/>
          </w:p>
          <w:p w14:paraId="03CF40C3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Eclipse IDE</w:t>
            </w:r>
          </w:p>
          <w:p w14:paraId="40F41DEE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>● Microsoft Test Manager (MTM)</w:t>
            </w:r>
          </w:p>
          <w:p w14:paraId="702D09ED" w14:textId="77777777" w:rsidR="001D218D" w:rsidRPr="005D35FE" w:rsidRDefault="001D218D" w:rsidP="001D218D">
            <w:pPr>
              <w:pStyle w:val="TextLeft"/>
              <w:jc w:val="left"/>
              <w:rPr>
                <w:color w:val="000000" w:themeColor="text1"/>
                <w:sz w:val="20"/>
                <w:szCs w:val="20"/>
              </w:rPr>
            </w:pPr>
            <w:r w:rsidRPr="005D35FE">
              <w:rPr>
                <w:color w:val="000000" w:themeColor="text1"/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color w:val="000000" w:themeColor="text1"/>
                <w:sz w:val="20"/>
                <w:szCs w:val="20"/>
              </w:rPr>
              <w:t>Tricentris</w:t>
            </w:r>
            <w:proofErr w:type="spellEnd"/>
            <w:r w:rsidRPr="005D35FE">
              <w:rPr>
                <w:color w:val="000000" w:themeColor="text1"/>
                <w:sz w:val="20"/>
                <w:szCs w:val="20"/>
              </w:rPr>
              <w:t xml:space="preserve"> TOSCA</w:t>
            </w:r>
          </w:p>
          <w:p w14:paraId="0AE2BA78" w14:textId="77777777" w:rsidR="001D218D" w:rsidRPr="005D35FE" w:rsidRDefault="001D218D" w:rsidP="001D218D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Reports: MS Office, SharePoint, </w:t>
            </w:r>
            <w:proofErr w:type="spellStart"/>
            <w:r w:rsidRPr="005D35FE">
              <w:rPr>
                <w:sz w:val="20"/>
                <w:szCs w:val="20"/>
              </w:rPr>
              <w:t>MyWizzard</w:t>
            </w:r>
            <w:proofErr w:type="spellEnd"/>
          </w:p>
          <w:p w14:paraId="37183A54" w14:textId="77777777" w:rsidR="001D218D" w:rsidRPr="005D35FE" w:rsidRDefault="001D218D" w:rsidP="001D218D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HP Application Lifecycle Management (ALM)</w:t>
            </w:r>
          </w:p>
          <w:p w14:paraId="37826CDA" w14:textId="77777777" w:rsidR="001D218D" w:rsidRPr="005D35FE" w:rsidRDefault="001D218D" w:rsidP="001D218D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sz w:val="20"/>
                <w:szCs w:val="20"/>
              </w:rPr>
              <w:t>Avaloq</w:t>
            </w:r>
            <w:proofErr w:type="spellEnd"/>
            <w:r w:rsidRPr="005D35FE">
              <w:rPr>
                <w:sz w:val="20"/>
                <w:szCs w:val="20"/>
              </w:rPr>
              <w:t xml:space="preserve"> Platform</w:t>
            </w:r>
          </w:p>
          <w:p w14:paraId="2196B3D9" w14:textId="77777777" w:rsidR="005109AB" w:rsidRDefault="005109AB" w:rsidP="001D218D">
            <w:pPr>
              <w:rPr>
                <w:sz w:val="22"/>
                <w:szCs w:val="22"/>
              </w:rPr>
            </w:pPr>
          </w:p>
          <w:p w14:paraId="2D7E5EB4" w14:textId="77777777" w:rsidR="001D218D" w:rsidRDefault="005109AB" w:rsidP="005109AB">
            <w:pPr>
              <w:pStyle w:val="Heading1"/>
              <w:jc w:val="left"/>
            </w:pPr>
            <w:r>
              <w:t>TRAININGS</w:t>
            </w:r>
          </w:p>
          <w:p w14:paraId="6403F52F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Basic </w:t>
            </w:r>
            <w:proofErr w:type="spellStart"/>
            <w:r w:rsidRPr="005D35FE">
              <w:rPr>
                <w:sz w:val="20"/>
                <w:szCs w:val="20"/>
              </w:rPr>
              <w:t>Tricentis</w:t>
            </w:r>
            <w:proofErr w:type="spellEnd"/>
            <w:r w:rsidRPr="005D35FE">
              <w:rPr>
                <w:sz w:val="20"/>
                <w:szCs w:val="20"/>
              </w:rPr>
              <w:t xml:space="preserve"> TOSCA Automation Training</w:t>
            </w:r>
          </w:p>
          <w:p w14:paraId="06E1E518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Basic C/C++ Training</w:t>
            </w:r>
          </w:p>
          <w:p w14:paraId="231E751B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Basic </w:t>
            </w:r>
            <w:proofErr w:type="spellStart"/>
            <w:r w:rsidRPr="005D35FE">
              <w:rPr>
                <w:sz w:val="20"/>
                <w:szCs w:val="20"/>
              </w:rPr>
              <w:t>Matlab</w:t>
            </w:r>
            <w:proofErr w:type="spellEnd"/>
            <w:r w:rsidRPr="005D35FE">
              <w:rPr>
                <w:sz w:val="20"/>
                <w:szCs w:val="20"/>
              </w:rPr>
              <w:t xml:space="preserve"> Design Training</w:t>
            </w:r>
          </w:p>
          <w:p w14:paraId="627F46CD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Quality Control Circle </w:t>
            </w:r>
          </w:p>
          <w:p w14:paraId="47CC16F1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Project Leader Training</w:t>
            </w:r>
          </w:p>
          <w:p w14:paraId="7B98E7AD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Coverage Master </w:t>
            </w:r>
            <w:proofErr w:type="spellStart"/>
            <w:r w:rsidRPr="005D35FE">
              <w:rPr>
                <w:sz w:val="20"/>
                <w:szCs w:val="20"/>
              </w:rPr>
              <w:t>WinAMS</w:t>
            </w:r>
            <w:proofErr w:type="spellEnd"/>
          </w:p>
          <w:p w14:paraId="33FCC6AB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Basic Japanese Language Training</w:t>
            </w:r>
          </w:p>
          <w:p w14:paraId="035E5A7A" w14:textId="77777777" w:rsidR="005109AB" w:rsidRDefault="005109AB" w:rsidP="005109AB"/>
          <w:p w14:paraId="55C1B151" w14:textId="77777777" w:rsidR="005109AB" w:rsidRDefault="005109AB" w:rsidP="005109AB">
            <w:pPr>
              <w:pStyle w:val="Heading1"/>
              <w:jc w:val="left"/>
            </w:pPr>
            <w:r>
              <w:t>CERTIFICATION</w:t>
            </w:r>
          </w:p>
          <w:p w14:paraId="02BC56B5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sz w:val="20"/>
                <w:szCs w:val="20"/>
              </w:rPr>
              <w:t>Tricentis</w:t>
            </w:r>
            <w:proofErr w:type="spellEnd"/>
            <w:r w:rsidRPr="005D35FE">
              <w:rPr>
                <w:sz w:val="20"/>
                <w:szCs w:val="20"/>
              </w:rPr>
              <w:t xml:space="preserve"> Tosca Automation Specialist Level 1</w:t>
            </w:r>
          </w:p>
          <w:p w14:paraId="0E570EE9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sz w:val="20"/>
                <w:szCs w:val="20"/>
              </w:rPr>
              <w:t>Tricentis</w:t>
            </w:r>
            <w:proofErr w:type="spellEnd"/>
            <w:r w:rsidRPr="005D35FE">
              <w:rPr>
                <w:sz w:val="20"/>
                <w:szCs w:val="20"/>
              </w:rPr>
              <w:t xml:space="preserve"> Tosca Automation Specialist Level 2</w:t>
            </w:r>
          </w:p>
          <w:p w14:paraId="3CE3BA1E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sz w:val="20"/>
                <w:szCs w:val="20"/>
              </w:rPr>
              <w:t>Agila</w:t>
            </w:r>
            <w:proofErr w:type="spellEnd"/>
            <w:r w:rsidRPr="005D35FE">
              <w:rPr>
                <w:sz w:val="20"/>
                <w:szCs w:val="20"/>
              </w:rPr>
              <w:t xml:space="preserve"> </w:t>
            </w:r>
            <w:proofErr w:type="spellStart"/>
            <w:r w:rsidRPr="005D35FE">
              <w:rPr>
                <w:sz w:val="20"/>
                <w:szCs w:val="20"/>
              </w:rPr>
              <w:t>Gantimpala</w:t>
            </w:r>
            <w:proofErr w:type="spellEnd"/>
            <w:r w:rsidRPr="005D35FE">
              <w:rPr>
                <w:sz w:val="20"/>
                <w:szCs w:val="20"/>
              </w:rPr>
              <w:t xml:space="preserve"> Award</w:t>
            </w:r>
          </w:p>
          <w:p w14:paraId="0767E798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</w:t>
            </w:r>
            <w:proofErr w:type="spellStart"/>
            <w:r w:rsidRPr="005D35FE">
              <w:rPr>
                <w:sz w:val="20"/>
                <w:szCs w:val="20"/>
              </w:rPr>
              <w:t>Tuitt</w:t>
            </w:r>
            <w:proofErr w:type="spellEnd"/>
            <w:r w:rsidRPr="005D35FE">
              <w:rPr>
                <w:sz w:val="20"/>
                <w:szCs w:val="20"/>
              </w:rPr>
              <w:t xml:space="preserve"> Coding Bootcamp Certification</w:t>
            </w:r>
          </w:p>
          <w:p w14:paraId="382C6BC4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 xml:space="preserve">● Best in Quality (Person in Charge) </w:t>
            </w:r>
          </w:p>
          <w:p w14:paraId="1B2F04DD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Most Improved DR2 (Technical Reviewer)</w:t>
            </w:r>
          </w:p>
          <w:p w14:paraId="75DA50C6" w14:textId="77777777" w:rsidR="005109AB" w:rsidRPr="005D35FE" w:rsidRDefault="005109AB" w:rsidP="005109AB">
            <w:pPr>
              <w:rPr>
                <w:sz w:val="20"/>
                <w:szCs w:val="20"/>
              </w:rPr>
            </w:pPr>
            <w:r w:rsidRPr="005D35FE">
              <w:rPr>
                <w:sz w:val="20"/>
                <w:szCs w:val="20"/>
              </w:rPr>
              <w:t>● Best Reviewer (Technical Reviewer)</w:t>
            </w:r>
          </w:p>
          <w:p w14:paraId="5359A880" w14:textId="77777777" w:rsidR="005F5276" w:rsidRDefault="005F5276" w:rsidP="005109AB"/>
          <w:p w14:paraId="31A217FC" w14:textId="77777777" w:rsidR="005F5276" w:rsidRDefault="005F5276" w:rsidP="005F5276">
            <w:pPr>
              <w:pStyle w:val="Heading1"/>
              <w:jc w:val="left"/>
            </w:pPr>
            <w:r>
              <w:t>EDUCATION</w:t>
            </w:r>
          </w:p>
          <w:p w14:paraId="327EDE16" w14:textId="77777777" w:rsidR="005F5276" w:rsidRPr="005F5276" w:rsidRDefault="005F5276" w:rsidP="005F5276">
            <w:pPr>
              <w:rPr>
                <w:b/>
                <w:sz w:val="22"/>
                <w:szCs w:val="22"/>
              </w:rPr>
            </w:pPr>
            <w:r w:rsidRPr="005F5276">
              <w:rPr>
                <w:b/>
                <w:sz w:val="22"/>
                <w:szCs w:val="22"/>
              </w:rPr>
              <w:t>Bachelor of Science in Electronics Engineering (BSECE)</w:t>
            </w:r>
          </w:p>
          <w:p w14:paraId="481ACD08" w14:textId="77777777" w:rsidR="005F5276" w:rsidRPr="00BE1333" w:rsidRDefault="005F5276" w:rsidP="005F5276">
            <w:pPr>
              <w:rPr>
                <w:sz w:val="20"/>
                <w:szCs w:val="20"/>
              </w:rPr>
            </w:pPr>
            <w:r w:rsidRPr="00BE1333">
              <w:rPr>
                <w:sz w:val="20"/>
                <w:szCs w:val="20"/>
              </w:rPr>
              <w:t>Bulacan State University (</w:t>
            </w:r>
            <w:proofErr w:type="spellStart"/>
            <w:r w:rsidRPr="00BE1333">
              <w:rPr>
                <w:sz w:val="20"/>
                <w:szCs w:val="20"/>
              </w:rPr>
              <w:t>BulSU</w:t>
            </w:r>
            <w:proofErr w:type="spellEnd"/>
            <w:r w:rsidRPr="00BE1333">
              <w:rPr>
                <w:sz w:val="20"/>
                <w:szCs w:val="20"/>
              </w:rPr>
              <w:t>)</w:t>
            </w:r>
          </w:p>
          <w:p w14:paraId="473879FB" w14:textId="77777777" w:rsidR="005F5276" w:rsidRPr="00BE1333" w:rsidRDefault="005F5276" w:rsidP="005F5276">
            <w:pPr>
              <w:rPr>
                <w:sz w:val="20"/>
                <w:szCs w:val="20"/>
              </w:rPr>
            </w:pPr>
            <w:r w:rsidRPr="00BE1333">
              <w:rPr>
                <w:sz w:val="20"/>
                <w:szCs w:val="20"/>
              </w:rPr>
              <w:t>Malolos, Bulacan</w:t>
            </w:r>
          </w:p>
          <w:p w14:paraId="5CAC765C" w14:textId="77777777" w:rsidR="005F5276" w:rsidRPr="00BE1333" w:rsidRDefault="005F5276" w:rsidP="005F5276">
            <w:pPr>
              <w:rPr>
                <w:sz w:val="20"/>
                <w:szCs w:val="20"/>
              </w:rPr>
            </w:pPr>
            <w:r w:rsidRPr="00BE1333">
              <w:rPr>
                <w:sz w:val="20"/>
                <w:szCs w:val="20"/>
              </w:rPr>
              <w:t>S.Y. 2006-2011</w:t>
            </w:r>
          </w:p>
          <w:p w14:paraId="5F45A201" w14:textId="77777777" w:rsidR="005F5276" w:rsidRDefault="005F5276" w:rsidP="005F5276"/>
          <w:p w14:paraId="0D64E080" w14:textId="77777777" w:rsidR="005F5276" w:rsidRPr="005F5276" w:rsidRDefault="005F5276" w:rsidP="005F5276">
            <w:pPr>
              <w:rPr>
                <w:b/>
                <w:sz w:val="22"/>
                <w:szCs w:val="22"/>
              </w:rPr>
            </w:pPr>
            <w:r w:rsidRPr="005F5276">
              <w:rPr>
                <w:b/>
                <w:sz w:val="22"/>
                <w:szCs w:val="22"/>
              </w:rPr>
              <w:t>THREE MONTHS INTENSIVE TRAINING</w:t>
            </w:r>
          </w:p>
          <w:p w14:paraId="720543B2" w14:textId="77777777" w:rsidR="005F5276" w:rsidRPr="00BE1333" w:rsidRDefault="005F5276" w:rsidP="005F5276">
            <w:pPr>
              <w:rPr>
                <w:sz w:val="20"/>
                <w:szCs w:val="20"/>
              </w:rPr>
            </w:pPr>
            <w:proofErr w:type="spellStart"/>
            <w:r w:rsidRPr="00BE1333">
              <w:rPr>
                <w:sz w:val="20"/>
                <w:szCs w:val="20"/>
              </w:rPr>
              <w:t>Tuitt</w:t>
            </w:r>
            <w:proofErr w:type="spellEnd"/>
            <w:r w:rsidRPr="00BE1333">
              <w:rPr>
                <w:sz w:val="20"/>
                <w:szCs w:val="20"/>
              </w:rPr>
              <w:t xml:space="preserve"> Coding Bootcamp</w:t>
            </w:r>
          </w:p>
          <w:p w14:paraId="4F030284" w14:textId="77777777" w:rsidR="005F5276" w:rsidRPr="00BE1333" w:rsidRDefault="005F5276" w:rsidP="005F5276">
            <w:pPr>
              <w:rPr>
                <w:sz w:val="20"/>
                <w:szCs w:val="20"/>
              </w:rPr>
            </w:pPr>
            <w:r w:rsidRPr="00BE1333">
              <w:rPr>
                <w:sz w:val="20"/>
                <w:szCs w:val="20"/>
              </w:rPr>
              <w:t>Metro Manila, PH</w:t>
            </w:r>
          </w:p>
          <w:p w14:paraId="41846FB9" w14:textId="77777777" w:rsidR="005F5276" w:rsidRPr="00744748" w:rsidRDefault="005F5276" w:rsidP="005F5276">
            <w:r w:rsidRPr="00BE1333">
              <w:rPr>
                <w:sz w:val="20"/>
                <w:szCs w:val="20"/>
              </w:rPr>
              <w:t>November 2018 – February 2019</w:t>
            </w:r>
          </w:p>
        </w:tc>
        <w:tc>
          <w:tcPr>
            <w:tcW w:w="6962" w:type="dxa"/>
            <w:gridSpan w:val="3"/>
            <w:tcBorders>
              <w:left w:val="single" w:sz="18" w:space="0" w:color="648276" w:themeColor="accent5"/>
            </w:tcBorders>
          </w:tcPr>
          <w:sdt>
            <w:sdtPr>
              <w:id w:val="-1767221959"/>
              <w:placeholder>
                <w:docPart w:val="0FCDC71CBE584FDAB79BCD223D382358"/>
              </w:placeholder>
              <w:temporary/>
              <w:showingPlcHdr/>
              <w15:appearance w15:val="hidden"/>
              <w:text/>
            </w:sdtPr>
            <w:sdtEndPr/>
            <w:sdtContent>
              <w:p w14:paraId="10BEEA05" w14:textId="77777777"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0724852E" w14:textId="77777777" w:rsidR="000E7B84" w:rsidRDefault="000E7B84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</w:p>
          <w:p w14:paraId="1F15F481" w14:textId="77777777" w:rsidR="00BF39B1" w:rsidRPr="00347E70" w:rsidRDefault="00BF39B1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SEVEN </w:t>
            </w:r>
            <w:proofErr w:type="spellStart"/>
            <w:r w:rsidRPr="00347E70">
              <w:rPr>
                <w:rFonts w:eastAsia="Arial" w:cstheme="minorHAnsi"/>
                <w:b/>
                <w:sz w:val="22"/>
                <w:szCs w:val="22"/>
              </w:rPr>
              <w:t>SEVEN</w:t>
            </w:r>
            <w:proofErr w:type="spellEnd"/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GLOBAL SERVICES INC.</w:t>
            </w:r>
          </w:p>
          <w:p w14:paraId="2851B495" w14:textId="77777777" w:rsidR="00BF39B1" w:rsidRPr="00BE1333" w:rsidRDefault="00BF39B1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</w:pPr>
            <w:r w:rsidRPr="00BE1333"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>October 2021 – Present</w:t>
            </w:r>
          </w:p>
          <w:p w14:paraId="6189890D" w14:textId="77777777" w:rsidR="00BF39B1" w:rsidRPr="00347E70" w:rsidRDefault="00BF39B1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</w:p>
          <w:p w14:paraId="745B9827" w14:textId="77777777" w:rsidR="00BF39B1" w:rsidRPr="00347E70" w:rsidRDefault="00BF39B1" w:rsidP="00BF39B1">
            <w:pPr>
              <w:widowControl w:val="0"/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Job Title: </w:t>
            </w:r>
            <w:r w:rsidR="00844C16">
              <w:rPr>
                <w:rFonts w:eastAsia="Arial" w:cstheme="minorHAnsi"/>
                <w:b/>
                <w:sz w:val="22"/>
                <w:szCs w:val="22"/>
              </w:rPr>
              <w:t>QA Analyst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Team Lead (</w:t>
            </w:r>
            <w:r w:rsidR="000B7915">
              <w:rPr>
                <w:rFonts w:eastAsia="Arial" w:cstheme="minorHAnsi"/>
                <w:b/>
                <w:sz w:val="22"/>
                <w:szCs w:val="22"/>
              </w:rPr>
              <w:t>February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202</w:t>
            </w:r>
            <w:r w:rsidR="000B7915">
              <w:rPr>
                <w:rFonts w:eastAsia="Arial" w:cstheme="minorHAnsi"/>
                <w:b/>
                <w:sz w:val="22"/>
                <w:szCs w:val="22"/>
              </w:rPr>
              <w:t>2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– Present)</w:t>
            </w:r>
          </w:p>
          <w:p w14:paraId="78E9079A" w14:textId="77777777" w:rsidR="00BF39B1" w:rsidRPr="005D35FE" w:rsidRDefault="00BF39B1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Perform testing activities for </w:t>
            </w:r>
            <w:r w:rsidR="00347E70" w:rsidRPr="005D35FE">
              <w:rPr>
                <w:rFonts w:eastAsia="Arial" w:cstheme="minorHAnsi"/>
                <w:sz w:val="20"/>
                <w:szCs w:val="20"/>
              </w:rPr>
              <w:t>Banking System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and </w:t>
            </w:r>
            <w:proofErr w:type="spellStart"/>
            <w:r w:rsidR="003D7470" w:rsidRPr="005D35FE">
              <w:rPr>
                <w:rFonts w:eastAsia="Arial" w:cstheme="minorHAnsi"/>
                <w:sz w:val="20"/>
                <w:szCs w:val="20"/>
              </w:rPr>
              <w:t>Avaloq</w:t>
            </w:r>
            <w:proofErr w:type="spellEnd"/>
            <w:r w:rsidR="003D7470" w:rsidRPr="005D35FE">
              <w:rPr>
                <w:rFonts w:eastAsia="Arial" w:cstheme="minorHAnsi"/>
                <w:sz w:val="20"/>
                <w:szCs w:val="20"/>
              </w:rPr>
              <w:t xml:space="preserve"> Platform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to confirm the correctness and functionality of the system.</w:t>
            </w:r>
          </w:p>
          <w:p w14:paraId="1ED58D78" w14:textId="77777777" w:rsidR="00BE1333" w:rsidRPr="007876F2" w:rsidRDefault="00BE1333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Arial" w:cstheme="minorHAnsi"/>
                <w:sz w:val="22"/>
                <w:szCs w:val="22"/>
              </w:rPr>
            </w:pPr>
          </w:p>
          <w:p w14:paraId="01A0E514" w14:textId="77777777" w:rsidR="00BF39B1" w:rsidRPr="00347E70" w:rsidRDefault="00BF39B1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Roles and Responsibilities: </w:t>
            </w:r>
          </w:p>
          <w:p w14:paraId="1480D163" w14:textId="77777777" w:rsidR="00BF39B1" w:rsidRPr="00347E70" w:rsidRDefault="00BF39B1" w:rsidP="00BF3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>Team Leader (</w:t>
            </w:r>
            <w:r w:rsidR="00F96376">
              <w:rPr>
                <w:rFonts w:eastAsia="Arial" w:cstheme="minorHAnsi"/>
                <w:b/>
                <w:sz w:val="22"/>
                <w:szCs w:val="22"/>
              </w:rPr>
              <w:t>February</w:t>
            </w:r>
            <w:r w:rsidR="001461F3" w:rsidRPr="00347E70">
              <w:rPr>
                <w:rFonts w:eastAsia="Arial" w:cstheme="minorHAnsi"/>
                <w:b/>
                <w:sz w:val="22"/>
                <w:szCs w:val="22"/>
              </w:rPr>
              <w:t xml:space="preserve"> 202</w:t>
            </w:r>
            <w:r w:rsidR="001461F3">
              <w:rPr>
                <w:rFonts w:eastAsia="Arial" w:cstheme="minorHAnsi"/>
                <w:b/>
                <w:sz w:val="22"/>
                <w:szCs w:val="22"/>
              </w:rPr>
              <w:t>2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– Present)</w:t>
            </w:r>
          </w:p>
          <w:p w14:paraId="2CED8162" w14:textId="77777777" w:rsidR="005B074A" w:rsidRPr="005D35FE" w:rsidRDefault="00462D9C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Create and send</w:t>
            </w:r>
            <w:r w:rsidR="005B074A" w:rsidRPr="005D35FE">
              <w:rPr>
                <w:rFonts w:eastAsia="Arial" w:cstheme="minorHAnsi"/>
                <w:sz w:val="20"/>
                <w:szCs w:val="20"/>
              </w:rPr>
              <w:t xml:space="preserve"> 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daily and weekly </w:t>
            </w:r>
            <w:r w:rsidR="005B074A" w:rsidRPr="005D35FE">
              <w:rPr>
                <w:rFonts w:eastAsia="Arial" w:cstheme="minorHAnsi"/>
                <w:sz w:val="20"/>
                <w:szCs w:val="20"/>
              </w:rPr>
              <w:t>project status reports.</w:t>
            </w:r>
          </w:p>
          <w:p w14:paraId="2E895758" w14:textId="77777777" w:rsidR="005B074A" w:rsidRPr="005D35FE" w:rsidRDefault="005B074A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Ensure good quality and timely delivery of project deliverables.</w:t>
            </w:r>
          </w:p>
          <w:p w14:paraId="65E898C8" w14:textId="77777777" w:rsidR="005B074A" w:rsidRPr="005D35FE" w:rsidRDefault="005B074A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Directly communicate and collaborate with </w:t>
            </w:r>
            <w:r w:rsidR="00462D9C" w:rsidRPr="005D35FE">
              <w:rPr>
                <w:rFonts w:eastAsia="Arial" w:cstheme="minorHAnsi"/>
                <w:sz w:val="20"/>
                <w:szCs w:val="20"/>
              </w:rPr>
              <w:t>developers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and business leaders regarding project updates.</w:t>
            </w:r>
          </w:p>
          <w:p w14:paraId="273A0FA1" w14:textId="77777777" w:rsidR="005B074A" w:rsidRPr="005D35FE" w:rsidRDefault="005B074A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Review and submit team member’s payroll</w:t>
            </w:r>
          </w:p>
          <w:p w14:paraId="797662E9" w14:textId="77777777" w:rsidR="00BF39B1" w:rsidRPr="005D35FE" w:rsidRDefault="005B074A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Participate in </w:t>
            </w:r>
            <w:r w:rsidR="00462D9C" w:rsidRPr="005D35FE">
              <w:rPr>
                <w:rFonts w:eastAsia="Arial" w:cstheme="minorHAnsi"/>
                <w:sz w:val="20"/>
                <w:szCs w:val="20"/>
              </w:rPr>
              <w:t xml:space="preserve">daily and </w:t>
            </w:r>
            <w:r w:rsidRPr="005D35FE">
              <w:rPr>
                <w:rFonts w:eastAsia="Arial" w:cstheme="minorHAnsi"/>
                <w:sz w:val="20"/>
                <w:szCs w:val="20"/>
              </w:rPr>
              <w:t>weekly meetings</w:t>
            </w:r>
          </w:p>
          <w:p w14:paraId="4DBD732A" w14:textId="77777777" w:rsidR="00BF39B1" w:rsidRPr="005D35FE" w:rsidRDefault="000E7B84" w:rsidP="009A0A4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Create and send tester SDLC documents and other test completion reports.</w:t>
            </w:r>
          </w:p>
          <w:p w14:paraId="77F7E919" w14:textId="77777777" w:rsidR="00BE1333" w:rsidRPr="005D35FE" w:rsidRDefault="00BE1333" w:rsidP="00A87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7CB651EC" w14:textId="77777777" w:rsidR="00A01055" w:rsidRPr="00347E70" w:rsidRDefault="00A01055" w:rsidP="00A010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>Senior Test Analyst (</w:t>
            </w:r>
            <w:r w:rsidR="001461F3">
              <w:rPr>
                <w:rFonts w:eastAsia="Arial" w:cstheme="minorHAnsi"/>
                <w:b/>
                <w:sz w:val="22"/>
                <w:szCs w:val="22"/>
              </w:rPr>
              <w:t xml:space="preserve">October 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>20</w:t>
            </w:r>
            <w:r w:rsidR="001461F3">
              <w:rPr>
                <w:rFonts w:eastAsia="Arial" w:cstheme="minorHAnsi"/>
                <w:b/>
                <w:sz w:val="22"/>
                <w:szCs w:val="22"/>
              </w:rPr>
              <w:t>21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– </w:t>
            </w:r>
            <w:r w:rsidR="00F96376">
              <w:rPr>
                <w:rFonts w:eastAsia="Arial" w:cstheme="minorHAnsi"/>
                <w:b/>
                <w:sz w:val="22"/>
                <w:szCs w:val="22"/>
              </w:rPr>
              <w:t>February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 202</w:t>
            </w:r>
            <w:r w:rsidR="001461F3">
              <w:rPr>
                <w:rFonts w:eastAsia="Arial" w:cstheme="minorHAnsi"/>
                <w:b/>
                <w:sz w:val="22"/>
                <w:szCs w:val="22"/>
              </w:rPr>
              <w:t>2</w:t>
            </w:r>
            <w:r w:rsidRPr="00347E70">
              <w:rPr>
                <w:rFonts w:eastAsia="Arial" w:cstheme="minorHAnsi"/>
                <w:b/>
                <w:sz w:val="22"/>
                <w:szCs w:val="22"/>
              </w:rPr>
              <w:t>)</w:t>
            </w:r>
          </w:p>
          <w:p w14:paraId="7971D606" w14:textId="77777777" w:rsidR="00B402FC" w:rsidRPr="005D35FE" w:rsidRDefault="00B402FC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Test data preparation, setting up of user roles and responsibilities</w:t>
            </w:r>
          </w:p>
          <w:p w14:paraId="1F2C97CC" w14:textId="77777777" w:rsidR="00A01055" w:rsidRPr="005D35FE" w:rsidRDefault="00A01055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Analyze, create detailed test plans and test cases and perform peer review.</w:t>
            </w:r>
          </w:p>
          <w:p w14:paraId="0CC82B14" w14:textId="77777777" w:rsidR="00E4634D" w:rsidRPr="005D35FE" w:rsidRDefault="00E4634D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Log and report all issues/defects encountered</w:t>
            </w:r>
          </w:p>
          <w:p w14:paraId="76295A0E" w14:textId="77777777" w:rsidR="00A01055" w:rsidRPr="005D35FE" w:rsidRDefault="00A01055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Assist team leader in </w:t>
            </w:r>
            <w:r w:rsidR="00B402FC" w:rsidRPr="005D35FE">
              <w:rPr>
                <w:rFonts w:eastAsia="Arial" w:cstheme="minorHAnsi"/>
                <w:sz w:val="20"/>
                <w:szCs w:val="20"/>
              </w:rPr>
              <w:t>assigning daily tasks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and </w:t>
            </w:r>
            <w:r w:rsidR="00B402FC" w:rsidRPr="005D35FE">
              <w:rPr>
                <w:rFonts w:eastAsia="Arial" w:cstheme="minorHAnsi"/>
                <w:sz w:val="20"/>
                <w:szCs w:val="20"/>
              </w:rPr>
              <w:t xml:space="preserve">in creating and sending project </w:t>
            </w:r>
            <w:r w:rsidRPr="005D35FE">
              <w:rPr>
                <w:rFonts w:eastAsia="Arial" w:cstheme="minorHAnsi"/>
                <w:sz w:val="20"/>
                <w:szCs w:val="20"/>
              </w:rPr>
              <w:t>status reports.</w:t>
            </w:r>
          </w:p>
          <w:p w14:paraId="2B70C957" w14:textId="77777777" w:rsidR="000E7B84" w:rsidRPr="005D35FE" w:rsidRDefault="00A01055" w:rsidP="00A0105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Ensure good quality and timely delivery of project deliverables.</w:t>
            </w:r>
          </w:p>
          <w:p w14:paraId="20E8EAFF" w14:textId="77777777" w:rsidR="00BE1333" w:rsidRPr="005D35FE" w:rsidRDefault="00BE1333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228BEAB1" w14:textId="77777777" w:rsidR="00BE1333" w:rsidRPr="005D35FE" w:rsidRDefault="00BE1333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6CB748A9" w14:textId="77777777" w:rsidR="00BE1333" w:rsidRDefault="00BE1333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4E6B7CB8" w14:textId="77777777" w:rsidR="00E5176D" w:rsidRDefault="00E5176D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0C9C8C78" w14:textId="77777777" w:rsidR="00E5176D" w:rsidRDefault="00E5176D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6CC5811A" w14:textId="77777777" w:rsidR="00E5176D" w:rsidRPr="005D35FE" w:rsidRDefault="00E5176D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</w:p>
          <w:p w14:paraId="6FF6B469" w14:textId="77777777" w:rsidR="00BE1333" w:rsidRPr="00BE1333" w:rsidRDefault="00BE1333" w:rsidP="00BE1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2"/>
                <w:szCs w:val="22"/>
              </w:rPr>
            </w:pPr>
          </w:p>
          <w:p w14:paraId="6674049F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lastRenderedPageBreak/>
              <w:t>ACCENTURE INC.</w:t>
            </w:r>
          </w:p>
          <w:p w14:paraId="0BE237EF" w14:textId="77777777" w:rsidR="009A0A42" w:rsidRPr="00BE1333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</w:pPr>
            <w:r w:rsidRPr="00BE1333"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>June 2019 – October 2021</w:t>
            </w:r>
          </w:p>
          <w:p w14:paraId="00887C15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</w:p>
          <w:p w14:paraId="0F0CE435" w14:textId="77777777" w:rsidR="009A0A42" w:rsidRPr="00347E70" w:rsidRDefault="009A0A42" w:rsidP="009A0A42">
            <w:pPr>
              <w:widowControl w:val="0"/>
              <w:rPr>
                <w:rFonts w:eastAsia="Arial" w:cstheme="minorHAnsi"/>
                <w:b/>
                <w:sz w:val="22"/>
                <w:szCs w:val="22"/>
              </w:rPr>
            </w:pPr>
            <w:bookmarkStart w:id="2" w:name="_heading=h.gjdgxs" w:colFirst="0" w:colLast="0"/>
            <w:bookmarkEnd w:id="2"/>
            <w:r w:rsidRPr="00347E70">
              <w:rPr>
                <w:rFonts w:eastAsia="Arial" w:cstheme="minorHAnsi"/>
                <w:b/>
                <w:sz w:val="22"/>
                <w:szCs w:val="22"/>
              </w:rPr>
              <w:t>Job Title: Test Engineering Team Lead (June 2021 – Present)</w:t>
            </w:r>
          </w:p>
          <w:p w14:paraId="7C9B9008" w14:textId="77777777" w:rsidR="009A0A42" w:rsidRDefault="009A0A42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Arial" w:cstheme="minorHAnsi"/>
                <w:sz w:val="20"/>
                <w:szCs w:val="20"/>
              </w:rPr>
            </w:pPr>
            <w:bookmarkStart w:id="3" w:name="_Hlk124841054"/>
            <w:r w:rsidRPr="005D35FE">
              <w:rPr>
                <w:rFonts w:eastAsia="Arial" w:cstheme="minorHAnsi"/>
                <w:sz w:val="20"/>
                <w:szCs w:val="20"/>
              </w:rPr>
              <w:t>Perform testing activities for Medicare Enrollment Application and Medical Claims to confirm the correctness and functionality of the system.</w:t>
            </w:r>
            <w:bookmarkEnd w:id="3"/>
          </w:p>
          <w:p w14:paraId="76F172E2" w14:textId="77777777" w:rsidR="005D35FE" w:rsidRPr="005D35FE" w:rsidRDefault="005D35FE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Arial" w:cstheme="minorHAnsi"/>
                <w:sz w:val="20"/>
                <w:szCs w:val="20"/>
              </w:rPr>
            </w:pPr>
          </w:p>
          <w:p w14:paraId="27D146F5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 xml:space="preserve">Roles and Responsibilities: </w:t>
            </w:r>
          </w:p>
          <w:p w14:paraId="229BEC6A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>Team Leader (June 2021 – Present)</w:t>
            </w:r>
          </w:p>
          <w:p w14:paraId="52C955F4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Provide project estimates, team capacity, and status reports.</w:t>
            </w:r>
          </w:p>
          <w:p w14:paraId="10F35B5E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Ensure good quality and timely delivery of project deliverables.</w:t>
            </w:r>
          </w:p>
          <w:p w14:paraId="6304E3F0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Directly communicate and collaborate with offshore leaders, onshore leaders, and business leaders</w:t>
            </w:r>
            <w:r w:rsidR="00535D41" w:rsidRPr="005D35FE">
              <w:rPr>
                <w:rFonts w:eastAsia="Arial" w:cstheme="minorHAnsi"/>
                <w:sz w:val="20"/>
                <w:szCs w:val="20"/>
              </w:rPr>
              <w:t>.</w:t>
            </w:r>
          </w:p>
          <w:p w14:paraId="4DA95045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Create and send members daily tasks and facilitate daily huddles.</w:t>
            </w:r>
          </w:p>
          <w:p w14:paraId="737937FC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Review and submit team member’s payroll</w:t>
            </w:r>
          </w:p>
          <w:p w14:paraId="0C65C559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Participate in weekly </w:t>
            </w:r>
            <w:r w:rsidR="001F204B" w:rsidRPr="005D35FE">
              <w:rPr>
                <w:rFonts w:eastAsia="Arial" w:cstheme="minorHAnsi"/>
                <w:sz w:val="20"/>
                <w:szCs w:val="20"/>
              </w:rPr>
              <w:t>leaders’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meetings, deliberations for performance appraisal, monthly and quarterly </w:t>
            </w:r>
            <w:proofErr w:type="spellStart"/>
            <w:r w:rsidRPr="005D35FE">
              <w:rPr>
                <w:rFonts w:eastAsia="Arial" w:cstheme="minorHAnsi"/>
                <w:sz w:val="20"/>
                <w:szCs w:val="20"/>
              </w:rPr>
              <w:t>Gantimpala</w:t>
            </w:r>
            <w:proofErr w:type="spellEnd"/>
            <w:r w:rsidRPr="005D35FE">
              <w:rPr>
                <w:rFonts w:eastAsia="Arial" w:cstheme="minorHAnsi"/>
                <w:sz w:val="20"/>
                <w:szCs w:val="20"/>
              </w:rPr>
              <w:t xml:space="preserve"> Award.</w:t>
            </w:r>
          </w:p>
          <w:p w14:paraId="3750921E" w14:textId="77777777" w:rsidR="009A0A42" w:rsidRPr="005D35FE" w:rsidRDefault="009A0A42" w:rsidP="00081135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Review and send the whole Test Support team’s weekly status report, team capacity, and planned time offset. (7 sub-team).</w:t>
            </w:r>
          </w:p>
          <w:p w14:paraId="290257E0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>Senior Test Analyst/Sub-group Leader (June 2019 – May 2021)</w:t>
            </w:r>
          </w:p>
          <w:p w14:paraId="59F1F115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Analyze, create detailed test plans and test cases and perform peer review. Perform regression testing when functionality testing is complete. </w:t>
            </w:r>
          </w:p>
          <w:p w14:paraId="31BAA220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Assist team leader in providing project estimates, team capacity, and status reports.</w:t>
            </w:r>
          </w:p>
          <w:p w14:paraId="5FEA63E4" w14:textId="77777777" w:rsidR="009A0A42" w:rsidRPr="00347E70" w:rsidRDefault="009A0A42" w:rsidP="009A0A42">
            <w:pPr>
              <w:widowControl w:val="0"/>
              <w:rPr>
                <w:rFonts w:eastAsia="Arial" w:cstheme="minorHAnsi"/>
                <w:sz w:val="22"/>
                <w:szCs w:val="22"/>
              </w:rPr>
            </w:pPr>
          </w:p>
          <w:p w14:paraId="3E06F97F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>DENSO TEN SOLUTIONS PHILIPPINES CORPORATION</w:t>
            </w:r>
          </w:p>
          <w:p w14:paraId="2C9E448B" w14:textId="77777777" w:rsidR="009A0A42" w:rsidRPr="005D35FE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</w:pPr>
            <w:r w:rsidRPr="005D35FE">
              <w:rPr>
                <w:rFonts w:eastAsia="Arial" w:cstheme="minorHAnsi"/>
                <w:color w:val="404040" w:themeColor="text1" w:themeTint="BF"/>
                <w:sz w:val="20"/>
                <w:szCs w:val="20"/>
              </w:rPr>
              <w:t>January 2012 – August 2018</w:t>
            </w:r>
          </w:p>
          <w:p w14:paraId="4EB8664E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2"/>
                <w:szCs w:val="22"/>
              </w:rPr>
            </w:pPr>
          </w:p>
          <w:p w14:paraId="1339A810" w14:textId="77777777" w:rsidR="009A0A42" w:rsidRPr="00347E70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347E70">
              <w:rPr>
                <w:rFonts w:eastAsia="Arial" w:cstheme="minorHAnsi"/>
                <w:b/>
                <w:sz w:val="22"/>
                <w:szCs w:val="22"/>
              </w:rPr>
              <w:t>Job Title: Software QA Engineer (January 2012 – August 2018)</w:t>
            </w:r>
          </w:p>
          <w:p w14:paraId="25F12C9B" w14:textId="77777777" w:rsidR="009A0A42" w:rsidRDefault="00271350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Perform software testing activities for automotive electronics - Electronic Control Unit (ECU) source code.</w:t>
            </w:r>
          </w:p>
          <w:p w14:paraId="3048F207" w14:textId="77777777" w:rsidR="005D35FE" w:rsidRPr="005D35FE" w:rsidRDefault="005D35FE" w:rsidP="00787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sz w:val="20"/>
                <w:szCs w:val="20"/>
              </w:rPr>
            </w:pPr>
          </w:p>
          <w:p w14:paraId="7979C776" w14:textId="77777777" w:rsidR="009A0A42" w:rsidRPr="00BE1333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2"/>
                <w:szCs w:val="22"/>
              </w:rPr>
            </w:pPr>
            <w:r w:rsidRPr="00BE1333">
              <w:rPr>
                <w:rFonts w:eastAsia="Arial" w:cstheme="minorHAnsi"/>
                <w:b/>
                <w:sz w:val="22"/>
                <w:szCs w:val="22"/>
              </w:rPr>
              <w:t>Roles and Responsibilities:</w:t>
            </w:r>
          </w:p>
          <w:p w14:paraId="4FE600AA" w14:textId="77777777" w:rsidR="009A0A42" w:rsidRPr="00BE1333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BE1333">
              <w:rPr>
                <w:rFonts w:eastAsia="Arial" w:cstheme="minorHAnsi"/>
                <w:b/>
                <w:sz w:val="22"/>
                <w:szCs w:val="22"/>
              </w:rPr>
              <w:t>Project Leader (March 2017 – March 2018)</w:t>
            </w:r>
          </w:p>
          <w:p w14:paraId="45B44AE8" w14:textId="77777777" w:rsidR="009A0A42" w:rsidRPr="005D35FE" w:rsidRDefault="009A0A42" w:rsidP="000E7B84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In charge of the overall progress monitoring including the productivity and quality of the projects.</w:t>
            </w:r>
          </w:p>
          <w:p w14:paraId="30AA7542" w14:textId="77777777" w:rsidR="009A0A42" w:rsidRPr="005D35FE" w:rsidRDefault="009A0A42" w:rsidP="009A0A4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Responsible for checking the testing procedures and working closely with the Audit team to ensure that testing standards are met.</w:t>
            </w:r>
          </w:p>
          <w:p w14:paraId="166129B0" w14:textId="77777777" w:rsidR="009A0A42" w:rsidRPr="00BE1333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BE1333">
              <w:rPr>
                <w:rFonts w:eastAsia="Arial" w:cstheme="minorHAnsi"/>
                <w:b/>
                <w:sz w:val="22"/>
                <w:szCs w:val="22"/>
              </w:rPr>
              <w:t>Sub-group Leader (March 2016 – August 2018)</w:t>
            </w:r>
          </w:p>
          <w:p w14:paraId="28890E12" w14:textId="77777777" w:rsidR="009A0A42" w:rsidRPr="005D35FE" w:rsidRDefault="009A0A42" w:rsidP="00081135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 xml:space="preserve">Maximize the capabilities, skills, and capacity of </w:t>
            </w:r>
            <w:r w:rsidR="00081135" w:rsidRPr="005D35FE">
              <w:rPr>
                <w:rFonts w:eastAsia="Arial" w:cstheme="minorHAnsi"/>
                <w:sz w:val="20"/>
                <w:szCs w:val="20"/>
              </w:rPr>
              <w:t>the</w:t>
            </w:r>
            <w:r w:rsidRPr="005D35FE">
              <w:rPr>
                <w:rFonts w:eastAsia="Arial" w:cstheme="minorHAnsi"/>
                <w:sz w:val="20"/>
                <w:szCs w:val="20"/>
              </w:rPr>
              <w:t xml:space="preserve"> team members while guiding and teaching them.</w:t>
            </w:r>
          </w:p>
          <w:p w14:paraId="2CED86CE" w14:textId="77777777" w:rsidR="009A0A42" w:rsidRPr="00BE1333" w:rsidRDefault="009A0A42" w:rsidP="009A0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BE1333">
              <w:rPr>
                <w:rFonts w:eastAsia="Arial" w:cstheme="minorHAnsi"/>
                <w:b/>
                <w:sz w:val="22"/>
                <w:szCs w:val="22"/>
              </w:rPr>
              <w:t>Senior Technical Reviewer (August 2014 – August 2018)</w:t>
            </w:r>
          </w:p>
          <w:p w14:paraId="2F596481" w14:textId="77777777" w:rsidR="009A0A42" w:rsidRPr="005D35FE" w:rsidRDefault="009A0A42" w:rsidP="00081135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Ensure project quality by reviewing the tester's output and ensuring that all items are correctly inspected.</w:t>
            </w:r>
          </w:p>
          <w:p w14:paraId="13717046" w14:textId="77777777" w:rsidR="001F204B" w:rsidRPr="00BE1333" w:rsidRDefault="009A0A42" w:rsidP="001F2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eastAsia="Arial" w:cstheme="minorHAnsi"/>
                <w:b/>
                <w:sz w:val="22"/>
                <w:szCs w:val="22"/>
              </w:rPr>
            </w:pPr>
            <w:r w:rsidRPr="00BE1333">
              <w:rPr>
                <w:rFonts w:eastAsia="Arial" w:cstheme="minorHAnsi"/>
                <w:b/>
                <w:sz w:val="22"/>
                <w:szCs w:val="22"/>
              </w:rPr>
              <w:t>Software Tester (January 2012 – May 2017)</w:t>
            </w:r>
            <w:r w:rsidR="001F204B" w:rsidRPr="00BE1333">
              <w:rPr>
                <w:rFonts w:eastAsia="Arial" w:cstheme="minorHAnsi"/>
                <w:b/>
                <w:sz w:val="22"/>
                <w:szCs w:val="22"/>
              </w:rPr>
              <w:t xml:space="preserve"> </w:t>
            </w:r>
          </w:p>
          <w:p w14:paraId="01ECE4E1" w14:textId="77777777" w:rsidR="001F204B" w:rsidRPr="005D35FE" w:rsidRDefault="009A0A42" w:rsidP="001F204B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theme="minorHAnsi"/>
                <w:b/>
                <w:sz w:val="20"/>
                <w:szCs w:val="20"/>
              </w:rPr>
            </w:pPr>
            <w:r w:rsidRPr="005D35FE">
              <w:rPr>
                <w:rFonts w:eastAsia="Arial" w:cstheme="minorHAnsi"/>
                <w:sz w:val="20"/>
                <w:szCs w:val="20"/>
              </w:rPr>
              <w:t>Analyze, create test plan, test cases and executes the Unit Testing</w:t>
            </w:r>
            <w:r w:rsidR="001F204B" w:rsidRPr="005D35FE">
              <w:rPr>
                <w:rFonts w:eastAsia="Arial" w:cstheme="minorHAnsi"/>
                <w:sz w:val="20"/>
                <w:szCs w:val="20"/>
              </w:rPr>
              <w:t>.</w:t>
            </w:r>
          </w:p>
        </w:tc>
      </w:tr>
      <w:bookmarkEnd w:id="0"/>
    </w:tbl>
    <w:p w14:paraId="6488573C" w14:textId="77777777" w:rsidR="00831348" w:rsidRPr="005361FE" w:rsidRDefault="00831348" w:rsidP="00F97DEE"/>
    <w:sectPr w:rsidR="00831348" w:rsidRPr="005361FE" w:rsidSect="006F6919">
      <w:footerReference w:type="default" r:id="rId13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59A01" w14:textId="77777777" w:rsidR="0064746E" w:rsidRDefault="0064746E" w:rsidP="00F316AD">
      <w:r>
        <w:separator/>
      </w:r>
    </w:p>
  </w:endnote>
  <w:endnote w:type="continuationSeparator" w:id="0">
    <w:p w14:paraId="764FE1C6" w14:textId="77777777" w:rsidR="0064746E" w:rsidRDefault="0064746E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7CC5C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3BF0C0" wp14:editId="2D8F9BF7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75A51D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39732" w14:textId="77777777" w:rsidR="0064746E" w:rsidRDefault="0064746E" w:rsidP="00F316AD">
      <w:r>
        <w:separator/>
      </w:r>
    </w:p>
  </w:footnote>
  <w:footnote w:type="continuationSeparator" w:id="0">
    <w:p w14:paraId="3C4DB946" w14:textId="77777777" w:rsidR="0064746E" w:rsidRDefault="0064746E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03E6"/>
    <w:multiLevelType w:val="hybridMultilevel"/>
    <w:tmpl w:val="022818AA"/>
    <w:lvl w:ilvl="0" w:tplc="D6BA1F8E">
      <w:numFmt w:val="bullet"/>
      <w:lvlText w:val="-"/>
      <w:lvlJc w:val="left"/>
      <w:pPr>
        <w:ind w:left="1095" w:hanging="375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1B3C79"/>
    <w:multiLevelType w:val="hybridMultilevel"/>
    <w:tmpl w:val="5B66EBFC"/>
    <w:lvl w:ilvl="0" w:tplc="D6BA1F8E">
      <w:numFmt w:val="bullet"/>
      <w:lvlText w:val="-"/>
      <w:lvlJc w:val="left"/>
      <w:pPr>
        <w:ind w:left="1815" w:hanging="375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BD5F0A"/>
    <w:multiLevelType w:val="hybridMultilevel"/>
    <w:tmpl w:val="288E34EE"/>
    <w:lvl w:ilvl="0" w:tplc="8A80F0A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53770A"/>
    <w:multiLevelType w:val="hybridMultilevel"/>
    <w:tmpl w:val="22C2CE52"/>
    <w:lvl w:ilvl="0" w:tplc="8A80F0A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D7109B"/>
    <w:multiLevelType w:val="hybridMultilevel"/>
    <w:tmpl w:val="8C2A9598"/>
    <w:lvl w:ilvl="0" w:tplc="8A80F0A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B873B3"/>
    <w:multiLevelType w:val="hybridMultilevel"/>
    <w:tmpl w:val="B49C6334"/>
    <w:lvl w:ilvl="0" w:tplc="8A80F0A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6132F1"/>
    <w:multiLevelType w:val="hybridMultilevel"/>
    <w:tmpl w:val="03BC98A4"/>
    <w:lvl w:ilvl="0" w:tplc="8A80F0A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4F52F5"/>
    <w:multiLevelType w:val="multilevel"/>
    <w:tmpl w:val="7F5C7B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72"/>
    <w:rsid w:val="00063EDA"/>
    <w:rsid w:val="0007713E"/>
    <w:rsid w:val="000778CC"/>
    <w:rsid w:val="00081135"/>
    <w:rsid w:val="000A36A7"/>
    <w:rsid w:val="000A6BD5"/>
    <w:rsid w:val="000B7915"/>
    <w:rsid w:val="000E1D44"/>
    <w:rsid w:val="000E7B84"/>
    <w:rsid w:val="000F0CC3"/>
    <w:rsid w:val="00125896"/>
    <w:rsid w:val="0014017A"/>
    <w:rsid w:val="001461F3"/>
    <w:rsid w:val="00160E59"/>
    <w:rsid w:val="001A1DE3"/>
    <w:rsid w:val="001A614D"/>
    <w:rsid w:val="001D218D"/>
    <w:rsid w:val="001E4320"/>
    <w:rsid w:val="001F204B"/>
    <w:rsid w:val="0020696E"/>
    <w:rsid w:val="002356A2"/>
    <w:rsid w:val="00255084"/>
    <w:rsid w:val="00271350"/>
    <w:rsid w:val="002D12DA"/>
    <w:rsid w:val="002E62DA"/>
    <w:rsid w:val="003019B2"/>
    <w:rsid w:val="0030306C"/>
    <w:rsid w:val="0034688D"/>
    <w:rsid w:val="00347E70"/>
    <w:rsid w:val="003814BC"/>
    <w:rsid w:val="003B73E5"/>
    <w:rsid w:val="003C7F07"/>
    <w:rsid w:val="003D7470"/>
    <w:rsid w:val="0040233B"/>
    <w:rsid w:val="00426EEB"/>
    <w:rsid w:val="00430AC8"/>
    <w:rsid w:val="00454156"/>
    <w:rsid w:val="00462D9C"/>
    <w:rsid w:val="00486985"/>
    <w:rsid w:val="004C4210"/>
    <w:rsid w:val="004D02FE"/>
    <w:rsid w:val="00500D38"/>
    <w:rsid w:val="005109AB"/>
    <w:rsid w:val="005114B7"/>
    <w:rsid w:val="00511A6E"/>
    <w:rsid w:val="00512519"/>
    <w:rsid w:val="00516A4C"/>
    <w:rsid w:val="00535D41"/>
    <w:rsid w:val="005361FE"/>
    <w:rsid w:val="00545D91"/>
    <w:rsid w:val="00546CE1"/>
    <w:rsid w:val="00560E55"/>
    <w:rsid w:val="0057534A"/>
    <w:rsid w:val="0058293D"/>
    <w:rsid w:val="00596B72"/>
    <w:rsid w:val="005B074A"/>
    <w:rsid w:val="005D35FE"/>
    <w:rsid w:val="005F5276"/>
    <w:rsid w:val="00601921"/>
    <w:rsid w:val="00605A5B"/>
    <w:rsid w:val="00624DE1"/>
    <w:rsid w:val="0064746E"/>
    <w:rsid w:val="006C60E6"/>
    <w:rsid w:val="006E62F8"/>
    <w:rsid w:val="006E6DC1"/>
    <w:rsid w:val="006E70D3"/>
    <w:rsid w:val="006F6919"/>
    <w:rsid w:val="0071781B"/>
    <w:rsid w:val="007247A9"/>
    <w:rsid w:val="00744748"/>
    <w:rsid w:val="00765495"/>
    <w:rsid w:val="007705F0"/>
    <w:rsid w:val="007876F2"/>
    <w:rsid w:val="007B0F94"/>
    <w:rsid w:val="007C0539"/>
    <w:rsid w:val="00815429"/>
    <w:rsid w:val="00831348"/>
    <w:rsid w:val="00832B4A"/>
    <w:rsid w:val="00840FF6"/>
    <w:rsid w:val="00844C16"/>
    <w:rsid w:val="00864616"/>
    <w:rsid w:val="008A32B2"/>
    <w:rsid w:val="008B7A34"/>
    <w:rsid w:val="008D1FE2"/>
    <w:rsid w:val="0093798D"/>
    <w:rsid w:val="009671BC"/>
    <w:rsid w:val="009834E3"/>
    <w:rsid w:val="00993894"/>
    <w:rsid w:val="009A0A42"/>
    <w:rsid w:val="009D1DFD"/>
    <w:rsid w:val="009D56E8"/>
    <w:rsid w:val="009F3985"/>
    <w:rsid w:val="009F6FEF"/>
    <w:rsid w:val="00A01055"/>
    <w:rsid w:val="00A3753B"/>
    <w:rsid w:val="00A441CC"/>
    <w:rsid w:val="00A77921"/>
    <w:rsid w:val="00A87415"/>
    <w:rsid w:val="00AD5C2D"/>
    <w:rsid w:val="00B27A0E"/>
    <w:rsid w:val="00B402FC"/>
    <w:rsid w:val="00B575FB"/>
    <w:rsid w:val="00B76AB7"/>
    <w:rsid w:val="00B77CCF"/>
    <w:rsid w:val="00BA18C5"/>
    <w:rsid w:val="00BE1333"/>
    <w:rsid w:val="00BF25D2"/>
    <w:rsid w:val="00BF39B1"/>
    <w:rsid w:val="00C1095A"/>
    <w:rsid w:val="00C55D85"/>
    <w:rsid w:val="00C93936"/>
    <w:rsid w:val="00CA2273"/>
    <w:rsid w:val="00CD50FD"/>
    <w:rsid w:val="00D00C1E"/>
    <w:rsid w:val="00D07613"/>
    <w:rsid w:val="00D154EA"/>
    <w:rsid w:val="00D24534"/>
    <w:rsid w:val="00D47124"/>
    <w:rsid w:val="00D72CFA"/>
    <w:rsid w:val="00DC3AB2"/>
    <w:rsid w:val="00DD5D7B"/>
    <w:rsid w:val="00E4634D"/>
    <w:rsid w:val="00E471BA"/>
    <w:rsid w:val="00E5176D"/>
    <w:rsid w:val="00E87B7B"/>
    <w:rsid w:val="00E94D7B"/>
    <w:rsid w:val="00F05719"/>
    <w:rsid w:val="00F316AD"/>
    <w:rsid w:val="00F4501B"/>
    <w:rsid w:val="00F96376"/>
    <w:rsid w:val="00F97DEE"/>
    <w:rsid w:val="00FA7315"/>
    <w:rsid w:val="00FB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71D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7" w:qFormat="1"/>
    <w:lsdException w:name="heading 1" w:uiPriority="2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5F5276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Hyperlink">
    <w:name w:val="Hyperlink"/>
    <w:basedOn w:val="DefaultParagraphFont"/>
    <w:uiPriority w:val="99"/>
    <w:unhideWhenUsed/>
    <w:rsid w:val="009D1DFD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D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0E7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adelacruz.github.io/portfol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zelleanndelacruz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DELACRUZ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93CEAF9782481EB2D952869DF9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9E31D-2338-4734-92DB-079710D294B9}"/>
      </w:docPartPr>
      <w:docPartBody>
        <w:p w:rsidR="00DB1D3F" w:rsidRDefault="00E90FF1">
          <w:pPr>
            <w:pStyle w:val="4293CEAF9782481EB2D952869DF94045"/>
          </w:pPr>
          <w:r w:rsidRPr="00605A5B">
            <w:t>Contact</w:t>
          </w:r>
        </w:p>
      </w:docPartBody>
    </w:docPart>
    <w:docPart>
      <w:docPartPr>
        <w:name w:val="4271DC08E9214884825A90A6F8816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0A075-B340-49E7-A371-F3122C8B6E7B}"/>
      </w:docPartPr>
      <w:docPartBody>
        <w:p w:rsidR="00DB1D3F" w:rsidRDefault="00E90FF1">
          <w:pPr>
            <w:pStyle w:val="4271DC08E9214884825A90A6F8816C9C"/>
          </w:pPr>
          <w:r w:rsidRPr="00605A5B">
            <w:t>Objective</w:t>
          </w:r>
        </w:p>
      </w:docPartBody>
    </w:docPart>
    <w:docPart>
      <w:docPartPr>
        <w:name w:val="0FCDC71CBE584FDAB79BCD223D382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4C262-42D2-4024-B120-DEF7E6980A3C}"/>
      </w:docPartPr>
      <w:docPartBody>
        <w:p w:rsidR="00DB1D3F" w:rsidRDefault="00E90FF1">
          <w:pPr>
            <w:pStyle w:val="0FCDC71CBE584FDAB79BCD223D38235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F1"/>
    <w:rsid w:val="00082CF6"/>
    <w:rsid w:val="004C39EB"/>
    <w:rsid w:val="00790E40"/>
    <w:rsid w:val="008E65A4"/>
    <w:rsid w:val="00940C05"/>
    <w:rsid w:val="00D72F72"/>
    <w:rsid w:val="00D83428"/>
    <w:rsid w:val="00DB1D3F"/>
    <w:rsid w:val="00E9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AEA6D5B2234134AAEA1AACE263EAA5">
    <w:name w:val="EBAEA6D5B2234134AAEA1AACE263EAA5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D018E6A8ADBD41B8BBD8F3D73B09EB5D">
    <w:name w:val="D018E6A8ADBD41B8BBD8F3D73B09EB5D"/>
  </w:style>
  <w:style w:type="paragraph" w:customStyle="1" w:styleId="AC56723E832641F8B0A1F580A1772B61">
    <w:name w:val="AC56723E832641F8B0A1F580A1772B61"/>
  </w:style>
  <w:style w:type="paragraph" w:customStyle="1" w:styleId="4293CEAF9782481EB2D952869DF94045">
    <w:name w:val="4293CEAF9782481EB2D952869DF94045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val="en-US" w:eastAsia="en-US"/>
    </w:rPr>
  </w:style>
  <w:style w:type="paragraph" w:customStyle="1" w:styleId="CF89BEAC95E949D98968E2123C22819F">
    <w:name w:val="CF89BEAC95E949D98968E2123C22819F"/>
  </w:style>
  <w:style w:type="paragraph" w:customStyle="1" w:styleId="93380074E1B44926B6B7D8B92300D309">
    <w:name w:val="93380074E1B44926B6B7D8B92300D309"/>
  </w:style>
  <w:style w:type="paragraph" w:customStyle="1" w:styleId="9CD69FB2B10642C8A834704FBB687F01">
    <w:name w:val="9CD69FB2B10642C8A834704FBB687F01"/>
  </w:style>
  <w:style w:type="paragraph" w:customStyle="1" w:styleId="4271DC08E9214884825A90A6F8816C9C">
    <w:name w:val="4271DC08E9214884825A90A6F8816C9C"/>
  </w:style>
  <w:style w:type="paragraph" w:customStyle="1" w:styleId="50AAF9F9E33D4091BE87290839E5B8B6">
    <w:name w:val="50AAF9F9E33D4091BE87290839E5B8B6"/>
  </w:style>
  <w:style w:type="paragraph" w:customStyle="1" w:styleId="300DEAE007D14219A8F5EF8852AD006F">
    <w:name w:val="300DEAE007D14219A8F5EF8852AD006F"/>
  </w:style>
  <w:style w:type="paragraph" w:customStyle="1" w:styleId="4CF44309D63C44B083A75E4CD60A8C53">
    <w:name w:val="4CF44309D63C44B083A75E4CD60A8C53"/>
  </w:style>
  <w:style w:type="paragraph" w:customStyle="1" w:styleId="0FCDC71CBE584FDAB79BCD223D382358">
    <w:name w:val="0FCDC71CBE584FDAB79BCD223D382358"/>
  </w:style>
  <w:style w:type="paragraph" w:customStyle="1" w:styleId="FC4469636CEA41048BA9700B40A31929">
    <w:name w:val="FC4469636CEA41048BA9700B40A31929"/>
  </w:style>
  <w:style w:type="paragraph" w:customStyle="1" w:styleId="5F13E4FEF20A4C419DC0F5A3D2AB9B92">
    <w:name w:val="5F13E4FEF20A4C419DC0F5A3D2AB9B92"/>
  </w:style>
  <w:style w:type="paragraph" w:customStyle="1" w:styleId="47A7793C727F4195B02056CB48850EFC">
    <w:name w:val="47A7793C727F4195B02056CB48850EFC"/>
  </w:style>
  <w:style w:type="paragraph" w:customStyle="1" w:styleId="DAA119E7CA9B4CD6B819BF9BE797774E">
    <w:name w:val="DAA119E7CA9B4CD6B819BF9BE797774E"/>
  </w:style>
  <w:style w:type="paragraph" w:customStyle="1" w:styleId="63CD05FAB62B46508E3C6CA1C91049A8">
    <w:name w:val="63CD05FAB62B46508E3C6CA1C91049A8"/>
  </w:style>
  <w:style w:type="paragraph" w:customStyle="1" w:styleId="84A8CF80543D4D9DBDC9F5EB17BCDBFC">
    <w:name w:val="84A8CF80543D4D9DBDC9F5EB17BCDBFC"/>
  </w:style>
  <w:style w:type="paragraph" w:customStyle="1" w:styleId="C9817DD88FD94244838C67CEA9759E31">
    <w:name w:val="C9817DD88FD94244838C67CEA9759E31"/>
  </w:style>
  <w:style w:type="paragraph" w:customStyle="1" w:styleId="93597ED465A24CC787EFF89ACE75CE5E">
    <w:name w:val="93597ED465A24CC787EFF89ACE75CE5E"/>
  </w:style>
  <w:style w:type="paragraph" w:customStyle="1" w:styleId="FAE4B797B0604143A57E23C65ABBFDEA">
    <w:name w:val="FAE4B797B0604143A57E23C65ABBFDEA"/>
  </w:style>
  <w:style w:type="paragraph" w:customStyle="1" w:styleId="51EC8242C4A540CDBE8293B8AB46303E">
    <w:name w:val="51EC8242C4A540CDBE8293B8AB46303E"/>
  </w:style>
  <w:style w:type="paragraph" w:customStyle="1" w:styleId="D192F58644D4439A90574A05B8FD7A37">
    <w:name w:val="D192F58644D4439A90574A05B8FD7A37"/>
  </w:style>
  <w:style w:type="paragraph" w:customStyle="1" w:styleId="DFE03471A1ED45F8ADC7EDC56C9D1AF0">
    <w:name w:val="DFE03471A1ED45F8ADC7EDC56C9D1AF0"/>
  </w:style>
  <w:style w:type="paragraph" w:customStyle="1" w:styleId="EF961007B6F145C9AEC4F9517FF99841">
    <w:name w:val="EF961007B6F145C9AEC4F9517FF99841"/>
  </w:style>
  <w:style w:type="paragraph" w:customStyle="1" w:styleId="86A7FE8E7BB640339B133E52FA2AB2A2">
    <w:name w:val="86A7FE8E7BB640339B133E52FA2AB2A2"/>
  </w:style>
  <w:style w:type="paragraph" w:customStyle="1" w:styleId="BFFC4B3673AC4B2396758BB53086EDC0">
    <w:name w:val="BFFC4B3673AC4B2396758BB53086EDC0"/>
  </w:style>
  <w:style w:type="paragraph" w:customStyle="1" w:styleId="1D1A223B49F247CFBE111FB4087B9707">
    <w:name w:val="1D1A223B49F247CFBE111FB4087B9707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val="en-US" w:eastAsia="en-US"/>
    </w:rPr>
  </w:style>
  <w:style w:type="paragraph" w:customStyle="1" w:styleId="4FD6DBCFE39B42C7BC95D66DE93EDF20">
    <w:name w:val="4FD6DBCFE39B42C7BC95D66DE93EDF20"/>
  </w:style>
  <w:style w:type="paragraph" w:customStyle="1" w:styleId="E7462031ADC646B6A95BE627AC5EE178">
    <w:name w:val="E7462031ADC646B6A95BE627AC5EE178"/>
  </w:style>
  <w:style w:type="paragraph" w:customStyle="1" w:styleId="CC5AD1090B994F7F8B2BA6F923ABF6BC">
    <w:name w:val="CC5AD1090B994F7F8B2BA6F923ABF6BC"/>
  </w:style>
  <w:style w:type="paragraph" w:customStyle="1" w:styleId="5EA406B00014479680F4407605B4379A">
    <w:name w:val="5EA406B00014479680F4407605B4379A"/>
  </w:style>
  <w:style w:type="paragraph" w:customStyle="1" w:styleId="39F92890D4F942BB954EC22E394E7AF3">
    <w:name w:val="39F92890D4F942BB954EC22E394E7AF3"/>
  </w:style>
  <w:style w:type="paragraph" w:customStyle="1" w:styleId="B02351891C454B00AB916CB22B69B7C0">
    <w:name w:val="B02351891C454B00AB916CB22B69B7C0"/>
    <w:rsid w:val="00DB1D3F"/>
  </w:style>
  <w:style w:type="paragraph" w:customStyle="1" w:styleId="A4EAEF2B794D4CFCA5667CC5C82B4053">
    <w:name w:val="A4EAEF2B794D4CFCA5667CC5C82B4053"/>
    <w:rsid w:val="00DB1D3F"/>
  </w:style>
  <w:style w:type="paragraph" w:customStyle="1" w:styleId="F61EFCCB978C4A23BC7BE79D5C148F85">
    <w:name w:val="F61EFCCB978C4A23BC7BE79D5C148F85"/>
    <w:rsid w:val="00DB1D3F"/>
  </w:style>
  <w:style w:type="paragraph" w:customStyle="1" w:styleId="5CB5279FAB8849DFBD72EFC103DD3278">
    <w:name w:val="5CB5279FAB8849DFBD72EFC103DD3278"/>
    <w:rsid w:val="00DB1D3F"/>
  </w:style>
  <w:style w:type="paragraph" w:customStyle="1" w:styleId="62DEB1003CD54E32BD405C490F614B86">
    <w:name w:val="62DEB1003CD54E32BD405C490F614B86"/>
    <w:rsid w:val="004C39EB"/>
  </w:style>
  <w:style w:type="paragraph" w:customStyle="1" w:styleId="E7F2D98F19B04E7BB395BE695EB0D88F">
    <w:name w:val="E7F2D98F19B04E7BB395BE695EB0D88F"/>
    <w:rsid w:val="004C39EB"/>
  </w:style>
  <w:style w:type="paragraph" w:customStyle="1" w:styleId="19DC9EC60FB04C0599C2884A1C446680">
    <w:name w:val="19DC9EC60FB04C0599C2884A1C446680"/>
    <w:rsid w:val="004C39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5568D38-FDC6-4381-8FA1-CF8EBC538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2022-11-23T03:42:00Z</dcterms:created>
  <dcterms:modified xsi:type="dcterms:W3CDTF">2023-02-02T05:27:00Z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